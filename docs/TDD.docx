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328B5" w14:textId="77777777" w:rsidR="002D2FA5" w:rsidRPr="00F474B1" w:rsidRDefault="002D2FA5" w:rsidP="00CD6D2C">
      <w:pPr>
        <w:pStyle w:val="ReportGuidelines"/>
        <w:jc w:val="center"/>
        <w:rPr>
          <w:szCs w:val="24"/>
        </w:rPr>
      </w:pPr>
    </w:p>
    <w:p w14:paraId="3BBD80FE" w14:textId="722694E9" w:rsidR="002D2FA5" w:rsidRPr="00F474B1" w:rsidRDefault="00747921" w:rsidP="00B278F0">
      <w:pPr>
        <w:pStyle w:val="ReportGuidelines"/>
        <w:jc w:val="center"/>
        <w:rPr>
          <w:szCs w:val="24"/>
        </w:rPr>
      </w:pPr>
      <w:r>
        <w:rPr>
          <w:noProof/>
          <w:szCs w:val="24"/>
        </w:rPr>
        <w:drawing>
          <wp:inline distT="0" distB="0" distL="0" distR="0" wp14:anchorId="05F620D8" wp14:editId="68CF4212">
            <wp:extent cx="30861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700A76EC" w14:textId="77777777" w:rsidR="00255E27" w:rsidRPr="00F474B1" w:rsidRDefault="00255E27" w:rsidP="00255E27">
      <w:pPr>
        <w:pStyle w:val="ReportGuidelines"/>
        <w:jc w:val="center"/>
        <w:rPr>
          <w:szCs w:val="24"/>
        </w:rPr>
      </w:pPr>
    </w:p>
    <w:p w14:paraId="5C813617" w14:textId="77777777" w:rsidR="003D7C41" w:rsidRDefault="003D7C41" w:rsidP="00FA667A">
      <w:pPr>
        <w:pStyle w:val="Title"/>
        <w:jc w:val="center"/>
      </w:pPr>
      <w:r w:rsidRPr="003D7C41">
        <w:t xml:space="preserve">Computer Games Development </w:t>
      </w:r>
      <w:r w:rsidR="00CD6D2C">
        <w:t>SE607</w:t>
      </w:r>
    </w:p>
    <w:p w14:paraId="64050205" w14:textId="77777777" w:rsidR="00255E27" w:rsidRPr="00F474B1" w:rsidRDefault="004F37C5" w:rsidP="00FA667A">
      <w:pPr>
        <w:pStyle w:val="Title"/>
        <w:jc w:val="center"/>
      </w:pPr>
      <w:r>
        <w:t>Technical Design Document</w:t>
      </w:r>
      <w:r w:rsidR="003D7C41">
        <w:t xml:space="preserve"> </w:t>
      </w:r>
    </w:p>
    <w:p w14:paraId="2F2B68B6" w14:textId="77777777" w:rsidR="00255E27" w:rsidRPr="00F474B1" w:rsidRDefault="00255E27" w:rsidP="00FA667A">
      <w:pPr>
        <w:pStyle w:val="Title"/>
        <w:jc w:val="center"/>
      </w:pPr>
      <w:r w:rsidRPr="00F474B1">
        <w:t>Year I</w:t>
      </w:r>
      <w:r w:rsidR="00CF6183">
        <w:t>V</w:t>
      </w:r>
    </w:p>
    <w:p w14:paraId="2F5CE15D" w14:textId="77777777" w:rsidR="002D2FA5" w:rsidRPr="00F474B1" w:rsidRDefault="002D2FA5" w:rsidP="00255E27">
      <w:pPr>
        <w:pStyle w:val="ReportGuidelines"/>
        <w:jc w:val="center"/>
        <w:rPr>
          <w:szCs w:val="24"/>
        </w:rPr>
      </w:pPr>
    </w:p>
    <w:p w14:paraId="5DAA36C4" w14:textId="39B7650C" w:rsidR="00747921" w:rsidRPr="00E41A8C" w:rsidRDefault="00747921" w:rsidP="00747921">
      <w:pPr>
        <w:pStyle w:val="Title"/>
        <w:jc w:val="center"/>
        <w:rPr>
          <w:sz w:val="32"/>
          <w:szCs w:val="32"/>
        </w:rPr>
      </w:pPr>
      <w:r w:rsidRPr="00E41A8C">
        <w:rPr>
          <w:sz w:val="32"/>
          <w:szCs w:val="32"/>
        </w:rPr>
        <w:t>[</w:t>
      </w:r>
      <w:r w:rsidR="009018E4">
        <w:rPr>
          <w:sz w:val="32"/>
          <w:szCs w:val="32"/>
        </w:rPr>
        <w:t>Filip Rusiecki</w:t>
      </w:r>
      <w:r w:rsidRPr="00E41A8C">
        <w:rPr>
          <w:sz w:val="32"/>
          <w:szCs w:val="32"/>
        </w:rPr>
        <w:t>]</w:t>
      </w:r>
    </w:p>
    <w:p w14:paraId="6603D9AA" w14:textId="1A298EA2" w:rsidR="00747921" w:rsidRPr="00E41A8C" w:rsidRDefault="00747921" w:rsidP="00747921">
      <w:pPr>
        <w:pStyle w:val="Title"/>
        <w:jc w:val="center"/>
        <w:rPr>
          <w:sz w:val="32"/>
          <w:szCs w:val="32"/>
        </w:rPr>
      </w:pPr>
      <w:r w:rsidRPr="00E41A8C">
        <w:rPr>
          <w:sz w:val="32"/>
          <w:szCs w:val="32"/>
        </w:rPr>
        <w:t>[</w:t>
      </w:r>
      <w:r w:rsidR="009018E4">
        <w:rPr>
          <w:sz w:val="32"/>
          <w:szCs w:val="32"/>
        </w:rPr>
        <w:t>C00250721</w:t>
      </w:r>
      <w:r w:rsidRPr="00E41A8C">
        <w:rPr>
          <w:sz w:val="32"/>
          <w:szCs w:val="32"/>
        </w:rPr>
        <w:t>]</w:t>
      </w:r>
    </w:p>
    <w:p w14:paraId="193E7F0F" w14:textId="77777777" w:rsidR="002D2FA5" w:rsidRDefault="002D2FA5" w:rsidP="00255E27">
      <w:pPr>
        <w:pStyle w:val="ReportGuidelines"/>
        <w:jc w:val="center"/>
        <w:rPr>
          <w:szCs w:val="24"/>
        </w:rPr>
      </w:pPr>
    </w:p>
    <w:p w14:paraId="7BA826CC" w14:textId="77777777" w:rsidR="00607384" w:rsidRDefault="00607384" w:rsidP="00255E27">
      <w:pPr>
        <w:pStyle w:val="ReportGuidelines"/>
        <w:jc w:val="center"/>
        <w:rPr>
          <w:szCs w:val="24"/>
        </w:rPr>
      </w:pPr>
    </w:p>
    <w:p w14:paraId="03A491BB" w14:textId="77777777" w:rsidR="00607384" w:rsidRPr="00F474B1" w:rsidRDefault="00607384" w:rsidP="00255E27">
      <w:pPr>
        <w:pStyle w:val="ReportGuidelines"/>
        <w:jc w:val="center"/>
        <w:rPr>
          <w:szCs w:val="24"/>
        </w:rPr>
      </w:pPr>
    </w:p>
    <w:p w14:paraId="03E7B252" w14:textId="77777777" w:rsidR="00607384" w:rsidRPr="005B1D98" w:rsidRDefault="00607384" w:rsidP="00607384">
      <w:pPr>
        <w:jc w:val="center"/>
      </w:pPr>
      <w:r w:rsidRPr="00862E85">
        <w:rPr>
          <w:sz w:val="32"/>
          <w:szCs w:val="32"/>
        </w:rPr>
        <w:t>[</w:t>
      </w:r>
      <w:r>
        <w:rPr>
          <w:sz w:val="32"/>
          <w:szCs w:val="32"/>
        </w:rPr>
        <w:t>Submission Date: 25-04-2023</w:t>
      </w:r>
      <w:r w:rsidRPr="00E41A8C">
        <w:rPr>
          <w:sz w:val="32"/>
          <w:szCs w:val="32"/>
        </w:rPr>
        <w:t>]</w:t>
      </w:r>
    </w:p>
    <w:p w14:paraId="0D9D26DD" w14:textId="77777777" w:rsidR="002D2FA5" w:rsidRDefault="002D2FA5" w:rsidP="00E247BC">
      <w:pPr>
        <w:pStyle w:val="Title"/>
        <w:jc w:val="center"/>
        <w:rPr>
          <w:sz w:val="32"/>
          <w:szCs w:val="32"/>
        </w:rPr>
      </w:pPr>
    </w:p>
    <w:p w14:paraId="0FA3502E" w14:textId="77777777" w:rsidR="00607384" w:rsidRDefault="00607384" w:rsidP="00607384"/>
    <w:tbl>
      <w:tblPr>
        <w:tblW w:w="0" w:type="auto"/>
        <w:tblLook w:val="04A0" w:firstRow="1" w:lastRow="0" w:firstColumn="1" w:lastColumn="0" w:noHBand="0" w:noVBand="1"/>
      </w:tblPr>
      <w:tblGrid>
        <w:gridCol w:w="4513"/>
        <w:gridCol w:w="4513"/>
      </w:tblGrid>
      <w:tr w:rsidR="00607384" w14:paraId="7E3D5697" w14:textId="77777777" w:rsidTr="00953665">
        <w:trPr>
          <w:trHeight w:val="6946"/>
        </w:trPr>
        <w:tc>
          <w:tcPr>
            <w:tcW w:w="4621" w:type="dxa"/>
            <w:shd w:val="clear" w:color="auto" w:fill="auto"/>
          </w:tcPr>
          <w:p w14:paraId="7CCA1445" w14:textId="430F789A" w:rsidR="00607384" w:rsidRDefault="00607384" w:rsidP="00953665">
            <w:pPr>
              <w:pStyle w:val="Title"/>
            </w:pPr>
            <w:r>
              <w:rPr>
                <w:noProof/>
              </w:rPr>
              <w:lastRenderedPageBreak/>
              <mc:AlternateContent>
                <mc:Choice Requires="wpi">
                  <w:drawing>
                    <wp:anchor distT="0" distB="0" distL="114300" distR="114300" simplePos="0" relativeHeight="251669504" behindDoc="0" locked="0" layoutInCell="1" allowOverlap="1" wp14:anchorId="65C82CB0" wp14:editId="14D4CED5">
                      <wp:simplePos x="0" y="0"/>
                      <wp:positionH relativeFrom="column">
                        <wp:posOffset>1466215</wp:posOffset>
                      </wp:positionH>
                      <wp:positionV relativeFrom="paragraph">
                        <wp:posOffset>3888105</wp:posOffset>
                      </wp:positionV>
                      <wp:extent cx="1504315" cy="163830"/>
                      <wp:effectExtent l="66040" t="59055" r="48895" b="53340"/>
                      <wp:wrapNone/>
                      <wp:docPr id="1552822237"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rrowheads="1"/>
                              </w14:cNvContentPartPr>
                            </w14:nvContentPartPr>
                            <w14:xfrm>
                              <a:off x="0" y="0"/>
                              <a:ext cx="1504315" cy="163830"/>
                            </w14:xfrm>
                          </w14:contentPart>
                        </a:graphicData>
                      </a:graphic>
                      <wp14:sizeRelH relativeFrom="page">
                        <wp14:pctWidth>0</wp14:pctWidth>
                      </wp14:sizeRelH>
                      <wp14:sizeRelV relativeFrom="page">
                        <wp14:pctHeight>0</wp14:pctHeight>
                      </wp14:sizeRelV>
                    </wp:anchor>
                  </w:drawing>
                </mc:Choice>
                <mc:Fallback>
                  <w:pict>
                    <v:shapetype w14:anchorId="72D360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4.75pt;margin-top:305.45pt;width:119.85pt;height:1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">
                      <v:imagedata r:id="rId13"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4B673FD1" wp14:editId="366A8BAB">
                      <wp:simplePos x="0" y="0"/>
                      <wp:positionH relativeFrom="column">
                        <wp:posOffset>2117725</wp:posOffset>
                      </wp:positionH>
                      <wp:positionV relativeFrom="paragraph">
                        <wp:posOffset>3493770</wp:posOffset>
                      </wp:positionV>
                      <wp:extent cx="730250" cy="161290"/>
                      <wp:effectExtent l="60325" t="64770" r="57150" b="40640"/>
                      <wp:wrapNone/>
                      <wp:docPr id="1329989507"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noChangeArrowheads="1"/>
                              </w14:cNvContentPartPr>
                            </w14:nvContentPartPr>
                            <w14:xfrm>
                              <a:off x="0" y="0"/>
                              <a:ext cx="730250" cy="161290"/>
                            </w14:xfrm>
                          </w14:contentPart>
                        </a:graphicData>
                      </a:graphic>
                      <wp14:sizeRelH relativeFrom="page">
                        <wp14:pctWidth>0</wp14:pctWidth>
                      </wp14:sizeRelH>
                      <wp14:sizeRelV relativeFrom="page">
                        <wp14:pctHeight>0</wp14:pctHeight>
                      </wp14:sizeRelV>
                    </wp:anchor>
                  </w:drawing>
                </mc:Choice>
                <mc:Fallback>
                  <w:pict>
                    <v:shape w14:anchorId="3A0C51C3" id="Ink 10" o:spid="_x0000_s1026" type="#_x0000_t75" style="position:absolute;margin-left:166pt;margin-top:274.3pt;width:58.9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">
                      <v:imagedata r:id="rId15"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530813A2" wp14:editId="4EF1CAD8">
                      <wp:simplePos x="0" y="0"/>
                      <wp:positionH relativeFrom="column">
                        <wp:posOffset>1938020</wp:posOffset>
                      </wp:positionH>
                      <wp:positionV relativeFrom="paragraph">
                        <wp:posOffset>3470275</wp:posOffset>
                      </wp:positionV>
                      <wp:extent cx="119380" cy="161290"/>
                      <wp:effectExtent l="61595" t="60325" r="47625" b="54610"/>
                      <wp:wrapNone/>
                      <wp:docPr id="1700299651"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rrowheads="1"/>
                              </w14:cNvContentPartPr>
                            </w14:nvContentPartPr>
                            <w14:xfrm>
                              <a:off x="0" y="0"/>
                              <a:ext cx="119380" cy="161290"/>
                            </w14:xfrm>
                          </w14:contentPart>
                        </a:graphicData>
                      </a:graphic>
                      <wp14:sizeRelH relativeFrom="page">
                        <wp14:pctWidth>0</wp14:pctWidth>
                      </wp14:sizeRelH>
                      <wp14:sizeRelV relativeFrom="page">
                        <wp14:pctHeight>0</wp14:pctHeight>
                      </wp14:sizeRelV>
                    </wp:anchor>
                  </w:drawing>
                </mc:Choice>
                <mc:Fallback>
                  <w:pict>
                    <v:shape w14:anchorId="7763FCBF" id="Ink 9" o:spid="_x0000_s1026" type="#_x0000_t75" style="position:absolute;margin-left:151.9pt;margin-top:272.55pt;width:10.8pt;height: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">
                      <v:imagedata r:id="rId17"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77E61E77" wp14:editId="7281C1B8">
                      <wp:simplePos x="0" y="0"/>
                      <wp:positionH relativeFrom="column">
                        <wp:posOffset>1450975</wp:posOffset>
                      </wp:positionH>
                      <wp:positionV relativeFrom="paragraph">
                        <wp:posOffset>3405505</wp:posOffset>
                      </wp:positionV>
                      <wp:extent cx="451485" cy="359410"/>
                      <wp:effectExtent l="60325" t="62230" r="50165" b="54610"/>
                      <wp:wrapNone/>
                      <wp:docPr id="1106287697"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rrowheads="1"/>
                              </w14:cNvContentPartPr>
                            </w14:nvContentPartPr>
                            <w14:xfrm>
                              <a:off x="0" y="0"/>
                              <a:ext cx="451485" cy="359410"/>
                            </w14:xfrm>
                          </w14:contentPart>
                        </a:graphicData>
                      </a:graphic>
                      <wp14:sizeRelH relativeFrom="page">
                        <wp14:pctWidth>0</wp14:pctWidth>
                      </wp14:sizeRelH>
                      <wp14:sizeRelV relativeFrom="page">
                        <wp14:pctHeight>0</wp14:pctHeight>
                      </wp14:sizeRelV>
                    </wp:anchor>
                  </w:drawing>
                </mc:Choice>
                <mc:Fallback>
                  <w:pict>
                    <v:shape w14:anchorId="168218BE" id="Ink 8" o:spid="_x0000_s1026" type="#_x0000_t75" style="position:absolute;margin-left:113.55pt;margin-top:267.45pt;width:36.95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">
                      <v:imagedata r:id="rId19"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522BBBA8" wp14:editId="7AB4082C">
                      <wp:simplePos x="0" y="0"/>
                      <wp:positionH relativeFrom="column">
                        <wp:posOffset>1497965</wp:posOffset>
                      </wp:positionH>
                      <wp:positionV relativeFrom="paragraph">
                        <wp:posOffset>3041650</wp:posOffset>
                      </wp:positionV>
                      <wp:extent cx="1494155" cy="177165"/>
                      <wp:effectExtent l="59690" t="60325" r="46355" b="48260"/>
                      <wp:wrapNone/>
                      <wp:docPr id="1484569862"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rrowheads="1"/>
                              </w14:cNvContentPartPr>
                            </w14:nvContentPartPr>
                            <w14:xfrm>
                              <a:off x="0" y="0"/>
                              <a:ext cx="1494155" cy="177165"/>
                            </w14:xfrm>
                          </w14:contentPart>
                        </a:graphicData>
                      </a:graphic>
                      <wp14:sizeRelH relativeFrom="page">
                        <wp14:pctWidth>0</wp14:pctWidth>
                      </wp14:sizeRelH>
                      <wp14:sizeRelV relativeFrom="page">
                        <wp14:pctHeight>0</wp14:pctHeight>
                      </wp14:sizeRelV>
                    </wp:anchor>
                  </w:drawing>
                </mc:Choice>
                <mc:Fallback>
                  <w:pict>
                    <v:shape w14:anchorId="4C09CB0C" id="Ink 7" o:spid="_x0000_s1026" type="#_x0000_t75" style="position:absolute;margin-left:117.25pt;margin-top:238.7pt;width:119.05pt;height: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">
                      <v:imagedata r:id="rId21"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72CB02C1" wp14:editId="00A9D562">
                      <wp:simplePos x="0" y="0"/>
                      <wp:positionH relativeFrom="column">
                        <wp:posOffset>1891665</wp:posOffset>
                      </wp:positionH>
                      <wp:positionV relativeFrom="paragraph">
                        <wp:posOffset>2625090</wp:posOffset>
                      </wp:positionV>
                      <wp:extent cx="1176655" cy="204470"/>
                      <wp:effectExtent l="62865" t="62865" r="46355" b="56515"/>
                      <wp:wrapNone/>
                      <wp:docPr id="594172292"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noChangeArrowheads="1"/>
                              </w14:cNvContentPartPr>
                            </w14:nvContentPartPr>
                            <w14:xfrm>
                              <a:off x="0" y="0"/>
                              <a:ext cx="1176655" cy="204470"/>
                            </w14:xfrm>
                          </w14:contentPart>
                        </a:graphicData>
                      </a:graphic>
                      <wp14:sizeRelH relativeFrom="page">
                        <wp14:pctWidth>0</wp14:pctWidth>
                      </wp14:sizeRelH>
                      <wp14:sizeRelV relativeFrom="page">
                        <wp14:pctHeight>0</wp14:pctHeight>
                      </wp14:sizeRelV>
                    </wp:anchor>
                  </w:drawing>
                </mc:Choice>
                <mc:Fallback>
                  <w:pict>
                    <v:shape w14:anchorId="2DECBAB0" id="Ink 6" o:spid="_x0000_s1026" type="#_x0000_t75" style="position:absolute;margin-left:148.25pt;margin-top:206pt;width:94.0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">
                      <v:imagedata r:id="rId23"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7135A770" wp14:editId="0699E25C">
                      <wp:simplePos x="0" y="0"/>
                      <wp:positionH relativeFrom="column">
                        <wp:posOffset>1619885</wp:posOffset>
                      </wp:positionH>
                      <wp:positionV relativeFrom="paragraph">
                        <wp:posOffset>2652395</wp:posOffset>
                      </wp:positionV>
                      <wp:extent cx="399415" cy="181610"/>
                      <wp:effectExtent l="57785" t="61595" r="47625" b="52070"/>
                      <wp:wrapNone/>
                      <wp:docPr id="300603897"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Rot="1" noChangeArrowheads="1"/>
                              </w14:cNvContentPartPr>
                            </w14:nvContentPartPr>
                            <w14:xfrm>
                              <a:off x="0" y="0"/>
                              <a:ext cx="399415" cy="181610"/>
                            </w14:xfrm>
                          </w14:contentPart>
                        </a:graphicData>
                      </a:graphic>
                      <wp14:sizeRelH relativeFrom="page">
                        <wp14:pctWidth>0</wp14:pctWidth>
                      </wp14:sizeRelH>
                      <wp14:sizeRelV relativeFrom="page">
                        <wp14:pctHeight>0</wp14:pctHeight>
                      </wp14:sizeRelV>
                    </wp:anchor>
                  </w:drawing>
                </mc:Choice>
                <mc:Fallback>
                  <w:pict>
                    <v:shape w14:anchorId="15B8E7DC" id="Ink 5" o:spid="_x0000_s1026" type="#_x0000_t75" style="position:absolute;margin-left:126.85pt;margin-top:208.15pt;width:32.85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">
                      <v:imagedata r:id="rId25"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3265614F" wp14:editId="33D86C3A">
                      <wp:simplePos x="0" y="0"/>
                      <wp:positionH relativeFrom="column">
                        <wp:posOffset>1475105</wp:posOffset>
                      </wp:positionH>
                      <wp:positionV relativeFrom="paragraph">
                        <wp:posOffset>2561590</wp:posOffset>
                      </wp:positionV>
                      <wp:extent cx="121920" cy="254000"/>
                      <wp:effectExtent l="65405" t="66040" r="41275" b="41910"/>
                      <wp:wrapNone/>
                      <wp:docPr id="278762037"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rrowheads="1"/>
                              </w14:cNvContentPartPr>
                            </w14:nvContentPartPr>
                            <w14:xfrm>
                              <a:off x="0" y="0"/>
                              <a:ext cx="121920" cy="254000"/>
                            </w14:xfrm>
                          </w14:contentPart>
                        </a:graphicData>
                      </a:graphic>
                      <wp14:sizeRelH relativeFrom="page">
                        <wp14:pctWidth>0</wp14:pctWidth>
                      </wp14:sizeRelH>
                      <wp14:sizeRelV relativeFrom="page">
                        <wp14:pctHeight>0</wp14:pctHeight>
                      </wp14:sizeRelV>
                    </wp:anchor>
                  </w:drawing>
                </mc:Choice>
                <mc:Fallback>
                  <w:pict>
                    <v:shape w14:anchorId="5340D3E8" id="Ink 4" o:spid="_x0000_s1026" type="#_x0000_t75" style="position:absolute;margin-left:115.3pt;margin-top:200.95pt;width:11.2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">
                      <v:imagedata r:id="rId27" o:title=""/>
                      <o:lock v:ext="edit" rotation="t" aspectratio="f"/>
                    </v:shape>
                  </w:pict>
                </mc:Fallback>
              </mc:AlternateContent>
            </w:r>
          </w:p>
        </w:tc>
        <w:tc>
          <w:tcPr>
            <w:tcW w:w="4621" w:type="dxa"/>
            <w:shd w:val="clear" w:color="auto" w:fill="auto"/>
          </w:tcPr>
          <w:p w14:paraId="6F78896F" w14:textId="72F92A4D" w:rsidR="00607384" w:rsidRPr="00135188" w:rsidRDefault="00607384" w:rsidP="00953665">
            <w:pPr>
              <w:pStyle w:val="Title"/>
              <w:rPr>
                <w:sz w:val="32"/>
                <w:szCs w:val="32"/>
              </w:rPr>
            </w:pPr>
            <w:r>
              <w:rPr>
                <w:noProof/>
              </w:rPr>
              <mc:AlternateContent>
                <mc:Choice Requires="wpi">
                  <w:drawing>
                    <wp:anchor distT="0" distB="0" distL="114300" distR="114300" simplePos="0" relativeHeight="251668480" behindDoc="0" locked="0" layoutInCell="1" allowOverlap="1" wp14:anchorId="7652E3A5" wp14:editId="4C87D1AB">
                      <wp:simplePos x="0" y="0"/>
                      <wp:positionH relativeFrom="column">
                        <wp:posOffset>39370</wp:posOffset>
                      </wp:positionH>
                      <wp:positionV relativeFrom="paragraph">
                        <wp:posOffset>2656840</wp:posOffset>
                      </wp:positionV>
                      <wp:extent cx="548005" cy="175895"/>
                      <wp:effectExtent l="59055" t="66040" r="40640" b="53340"/>
                      <wp:wrapNone/>
                      <wp:docPr id="270792695"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rrowheads="1"/>
                              </w14:cNvContentPartPr>
                            </w14:nvContentPartPr>
                            <w14:xfrm>
                              <a:off x="0" y="0"/>
                              <a:ext cx="548005" cy="175895"/>
                            </w14:xfrm>
                          </w14:contentPart>
                        </a:graphicData>
                      </a:graphic>
                      <wp14:sizeRelH relativeFrom="page">
                        <wp14:pctWidth>0</wp14:pctWidth>
                      </wp14:sizeRelH>
                      <wp14:sizeRelV relativeFrom="page">
                        <wp14:pctHeight>0</wp14:pctHeight>
                      </wp14:sizeRelV>
                    </wp:anchor>
                  </w:drawing>
                </mc:Choice>
                <mc:Fallback>
                  <w:pict>
                    <v:shape w14:anchorId="61B34CBD" id="Ink 3" o:spid="_x0000_s1026" type="#_x0000_t75" style="position:absolute;margin-left:2.4pt;margin-top:208.5pt;width:44.55pt;height:1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">
                      <v:imagedata r:id="rId29" o:title=""/>
                      <o:lock v:ext="edit" rotation="t" aspectratio="f"/>
                    </v:shape>
                  </w:pict>
                </mc:Fallback>
              </mc:AlternateContent>
            </w:r>
          </w:p>
        </w:tc>
      </w:tr>
      <w:tr w:rsidR="00607384" w14:paraId="500BE586" w14:textId="77777777" w:rsidTr="00953665">
        <w:tc>
          <w:tcPr>
            <w:tcW w:w="9242" w:type="dxa"/>
            <w:gridSpan w:val="2"/>
            <w:shd w:val="clear" w:color="auto" w:fill="auto"/>
          </w:tcPr>
          <w:p w14:paraId="122FD505" w14:textId="34786D3B" w:rsidR="00607384" w:rsidRPr="003D7C41" w:rsidRDefault="00607384" w:rsidP="00953665">
            <w:pPr>
              <w:pStyle w:val="Title"/>
            </w:pPr>
          </w:p>
        </w:tc>
      </w:tr>
    </w:tbl>
    <w:p w14:paraId="7371352C" w14:textId="5BD8C8F4" w:rsidR="00607384" w:rsidRDefault="00607384" w:rsidP="00607384">
      <w:pPr>
        <w:pStyle w:val="Heading1"/>
        <w:rPr>
          <w:lang w:val="ga-IE"/>
        </w:rPr>
      </w:pPr>
      <w:r>
        <w:rPr>
          <w:noProof/>
        </w:rPr>
        <w:drawing>
          <wp:anchor distT="0" distB="0" distL="114300" distR="114300" simplePos="0" relativeHeight="251662336" behindDoc="1" locked="0" layoutInCell="1" allowOverlap="1" wp14:anchorId="05F756D0" wp14:editId="37A890D9">
            <wp:simplePos x="0" y="0"/>
            <wp:positionH relativeFrom="column">
              <wp:posOffset>-409575</wp:posOffset>
            </wp:positionH>
            <wp:positionV relativeFrom="paragraph">
              <wp:posOffset>-5257800</wp:posOffset>
            </wp:positionV>
            <wp:extent cx="6414953" cy="5972175"/>
            <wp:effectExtent l="0" t="0" r="5080" b="0"/>
            <wp:wrapNone/>
            <wp:docPr id="1979563012" name="Picture 1" descr="C:\Users\tom\SkyDrive\Documents\HDip in Science in Computing\Electronic Plagiarism Declaration Undergradu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SkyDrive\Documents\HDip in Science in Computing\Electronic Plagiarism Declaration Undergraduates.png"/>
                    <pic:cNvPicPr>
                      <a:picLocks noChangeAspect="1" noChangeArrowheads="1"/>
                    </pic:cNvPicPr>
                  </pic:nvPicPr>
                  <pic:blipFill>
                    <a:blip r:embed="rId30">
                      <a:extLst>
                        <a:ext uri="{28A0092B-C50C-407E-A947-70E740481C1C}">
                          <a14:useLocalDpi xmlns:a14="http://schemas.microsoft.com/office/drawing/2010/main" val="0"/>
                        </a:ext>
                      </a:extLst>
                    </a:blip>
                    <a:srcRect t="11646"/>
                    <a:stretch>
                      <a:fillRect/>
                    </a:stretch>
                  </pic:blipFill>
                  <pic:spPr bwMode="auto">
                    <a:xfrm>
                      <a:off x="0" y="0"/>
                      <a:ext cx="6414953" cy="5972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i">
            <w:drawing>
              <wp:anchor distT="0" distB="0" distL="114300" distR="114300" simplePos="0" relativeHeight="251663360" behindDoc="0" locked="0" layoutInCell="1" allowOverlap="1" wp14:anchorId="64F429E0" wp14:editId="5813DF61">
                <wp:simplePos x="0" y="0"/>
                <wp:positionH relativeFrom="column">
                  <wp:posOffset>7578725</wp:posOffset>
                </wp:positionH>
                <wp:positionV relativeFrom="paragraph">
                  <wp:posOffset>-1836420</wp:posOffset>
                </wp:positionV>
                <wp:extent cx="18415" cy="18415"/>
                <wp:effectExtent l="63500" t="59055" r="51435" b="55880"/>
                <wp:wrapNone/>
                <wp:docPr id="644848405"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C511CED" id="Ink 2" o:spid="_x0000_s1026" type="#_x0000_t75" style="position:absolute;margin-left:560.5pt;margin-top:-180.85pt;width:72.5pt;height: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">
                <v:imagedata r:id="rId32" o:title=""/>
                <o:lock v:ext="edit" rotation="t" aspectratio="f"/>
              </v:shape>
            </w:pict>
          </mc:Fallback>
        </mc:AlternateContent>
      </w:r>
    </w:p>
    <w:p w14:paraId="5911BD9D" w14:textId="77777777" w:rsidR="00607384" w:rsidRDefault="00607384" w:rsidP="00607384">
      <w:pPr>
        <w:pStyle w:val="Heading1"/>
        <w:rPr>
          <w:lang w:val="ga-IE"/>
        </w:rPr>
      </w:pPr>
    </w:p>
    <w:p w14:paraId="18A407C7" w14:textId="77777777" w:rsidR="00607384" w:rsidRDefault="00607384" w:rsidP="00607384">
      <w:pPr>
        <w:pStyle w:val="Heading1"/>
        <w:rPr>
          <w:lang w:val="ga-IE"/>
        </w:rPr>
      </w:pPr>
    </w:p>
    <w:p w14:paraId="67CB2BAA" w14:textId="77777777" w:rsidR="00607384" w:rsidRDefault="00607384" w:rsidP="00607384">
      <w:pPr>
        <w:pStyle w:val="Heading1"/>
        <w:rPr>
          <w:lang w:val="ga-IE"/>
        </w:rPr>
      </w:pPr>
    </w:p>
    <w:p w14:paraId="785718CF" w14:textId="77777777" w:rsidR="00607384" w:rsidRDefault="00607384" w:rsidP="00607384">
      <w:pPr>
        <w:pStyle w:val="Heading1"/>
        <w:rPr>
          <w:lang w:val="ga-IE"/>
        </w:rPr>
      </w:pPr>
    </w:p>
    <w:p w14:paraId="405FA74C" w14:textId="77777777" w:rsidR="00607384" w:rsidRDefault="00607384" w:rsidP="00607384">
      <w:pPr>
        <w:pStyle w:val="Heading1"/>
        <w:rPr>
          <w:lang w:val="ga-IE"/>
        </w:rPr>
      </w:pPr>
    </w:p>
    <w:p w14:paraId="30A1F03E" w14:textId="77777777" w:rsidR="00607384" w:rsidRDefault="00607384" w:rsidP="00607384">
      <w:pPr>
        <w:pStyle w:val="Heading1"/>
        <w:rPr>
          <w:lang w:val="ga-IE"/>
        </w:rPr>
      </w:pPr>
    </w:p>
    <w:p w14:paraId="4F8A4800" w14:textId="77777777" w:rsidR="00607384" w:rsidRDefault="00607384" w:rsidP="00607384">
      <w:pPr>
        <w:pStyle w:val="Heading1"/>
      </w:pPr>
    </w:p>
    <w:p w14:paraId="06F8FACD" w14:textId="77777777" w:rsidR="00607384" w:rsidRDefault="00607384" w:rsidP="00607384"/>
    <w:p w14:paraId="18BA32F0" w14:textId="77777777" w:rsidR="00607384" w:rsidRDefault="00607384" w:rsidP="00607384"/>
    <w:p w14:paraId="64E375E6" w14:textId="77777777" w:rsidR="00607384" w:rsidRPr="00607384" w:rsidRDefault="00607384" w:rsidP="00607384"/>
    <w:p w14:paraId="1FDC5079" w14:textId="13754313" w:rsidR="00916337" w:rsidRPr="00F474B1" w:rsidRDefault="00916337" w:rsidP="00B16F88">
      <w:pPr>
        <w:pStyle w:val="Heading1"/>
      </w:pPr>
    </w:p>
    <w:p w14:paraId="7F2DC6EF" w14:textId="4A978E22" w:rsidR="00934FD4" w:rsidRDefault="00916337" w:rsidP="00934FD4">
      <w:pPr>
        <w:pStyle w:val="TOCHeading"/>
        <w:rPr>
          <w:b/>
          <w:bCs/>
          <w:sz w:val="36"/>
          <w:szCs w:val="36"/>
          <w:u w:val="single"/>
        </w:rPr>
      </w:pPr>
      <w:r w:rsidRPr="00934FD4">
        <w:rPr>
          <w:b/>
          <w:bCs/>
          <w:sz w:val="36"/>
          <w:szCs w:val="36"/>
          <w:u w:val="single"/>
        </w:rPr>
        <w:t>Contents</w:t>
      </w:r>
    </w:p>
    <w:p w14:paraId="008A9ACA" w14:textId="77777777" w:rsidR="00934FD4" w:rsidRPr="00934FD4" w:rsidRDefault="00934FD4" w:rsidP="00934FD4">
      <w:pPr>
        <w:rPr>
          <w:lang w:val="en-US"/>
        </w:rPr>
      </w:pPr>
    </w:p>
    <w:p w14:paraId="6E27C075" w14:textId="547253E4" w:rsidR="00934FD4" w:rsidRPr="00934FD4" w:rsidRDefault="00934FD4" w:rsidP="002D5C1E">
      <w:pPr>
        <w:rPr>
          <w:sz w:val="36"/>
          <w:szCs w:val="32"/>
          <w:lang w:val="en-US"/>
        </w:rPr>
      </w:pPr>
      <w:r w:rsidRPr="00934FD4">
        <w:rPr>
          <w:sz w:val="36"/>
          <w:szCs w:val="32"/>
          <w:lang w:val="en-US"/>
        </w:rPr>
        <w:fldChar w:fldCharType="begin"/>
      </w:r>
      <w:r w:rsidRPr="00934FD4">
        <w:rPr>
          <w:sz w:val="36"/>
          <w:szCs w:val="32"/>
        </w:rPr>
        <w:instrText xml:space="preserve"> REF _Ref133424519 \h </w:instrText>
      </w:r>
      <w:r w:rsidRPr="00934FD4">
        <w:rPr>
          <w:sz w:val="36"/>
          <w:szCs w:val="32"/>
          <w:lang w:val="en-US"/>
        </w:rPr>
        <w:instrText xml:space="preserve"> \* MERGEFORMAT </w:instrText>
      </w:r>
      <w:r w:rsidRPr="00934FD4">
        <w:rPr>
          <w:sz w:val="36"/>
          <w:szCs w:val="32"/>
          <w:lang w:val="en-US"/>
        </w:rPr>
      </w:r>
      <w:r w:rsidRPr="00934FD4">
        <w:rPr>
          <w:sz w:val="36"/>
          <w:szCs w:val="32"/>
          <w:lang w:val="en-US"/>
        </w:rPr>
        <w:fldChar w:fldCharType="separate"/>
      </w:r>
      <w:r w:rsidRPr="00934FD4">
        <w:rPr>
          <w:sz w:val="36"/>
          <w:szCs w:val="32"/>
        </w:rPr>
        <w:t>Overview</w:t>
      </w:r>
      <w:r w:rsidRPr="00934FD4">
        <w:rPr>
          <w:sz w:val="36"/>
          <w:szCs w:val="32"/>
          <w:lang w:val="en-US"/>
        </w:rPr>
        <w:fldChar w:fldCharType="end"/>
      </w:r>
      <w:r>
        <w:rPr>
          <w:sz w:val="40"/>
          <w:szCs w:val="36"/>
        </w:rPr>
        <w:t>…………………………………………….1</w:t>
      </w:r>
    </w:p>
    <w:p w14:paraId="05360B3C" w14:textId="0FD63A66"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_Ref133424523 \h  \* MERGEFORMAT </w:instrText>
      </w:r>
      <w:r w:rsidRPr="00934FD4">
        <w:rPr>
          <w:sz w:val="40"/>
          <w:szCs w:val="36"/>
        </w:rPr>
      </w:r>
      <w:r w:rsidRPr="00934FD4">
        <w:rPr>
          <w:sz w:val="40"/>
          <w:szCs w:val="36"/>
        </w:rPr>
        <w:fldChar w:fldCharType="separate"/>
      </w:r>
      <w:r w:rsidRPr="00934FD4">
        <w:rPr>
          <w:sz w:val="40"/>
          <w:szCs w:val="36"/>
        </w:rPr>
        <w:t>Programming Languages</w:t>
      </w:r>
      <w:r w:rsidRPr="00934FD4">
        <w:rPr>
          <w:sz w:val="40"/>
          <w:szCs w:val="36"/>
        </w:rPr>
        <w:fldChar w:fldCharType="end"/>
      </w:r>
      <w:r>
        <w:rPr>
          <w:sz w:val="40"/>
          <w:szCs w:val="36"/>
        </w:rPr>
        <w:t>……………………….…..2</w:t>
      </w:r>
    </w:p>
    <w:p w14:paraId="2F6CA263" w14:textId="071DB86A"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_Ref133424527 \h  \* MERGEFORMAT </w:instrText>
      </w:r>
      <w:r w:rsidRPr="00934FD4">
        <w:rPr>
          <w:sz w:val="40"/>
          <w:szCs w:val="36"/>
        </w:rPr>
      </w:r>
      <w:r w:rsidRPr="00934FD4">
        <w:rPr>
          <w:sz w:val="40"/>
          <w:szCs w:val="36"/>
        </w:rPr>
        <w:fldChar w:fldCharType="separate"/>
      </w:r>
      <w:r w:rsidRPr="00934FD4">
        <w:rPr>
          <w:sz w:val="40"/>
          <w:szCs w:val="36"/>
        </w:rPr>
        <w:t>Technology</w:t>
      </w:r>
      <w:r w:rsidRPr="00934FD4">
        <w:rPr>
          <w:sz w:val="40"/>
          <w:szCs w:val="36"/>
        </w:rPr>
        <w:fldChar w:fldCharType="end"/>
      </w:r>
      <w:r>
        <w:rPr>
          <w:sz w:val="40"/>
          <w:szCs w:val="36"/>
        </w:rPr>
        <w:t>…………………………………………3</w:t>
      </w:r>
    </w:p>
    <w:p w14:paraId="1CF2686E" w14:textId="03A939A9"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_Ref133424531 \h  \* MERGEFORMAT </w:instrText>
      </w:r>
      <w:r w:rsidRPr="00934FD4">
        <w:rPr>
          <w:sz w:val="40"/>
          <w:szCs w:val="36"/>
        </w:rPr>
      </w:r>
      <w:r w:rsidRPr="00934FD4">
        <w:rPr>
          <w:sz w:val="40"/>
          <w:szCs w:val="36"/>
        </w:rPr>
        <w:fldChar w:fldCharType="separate"/>
      </w:r>
      <w:r w:rsidRPr="00934FD4">
        <w:rPr>
          <w:sz w:val="40"/>
          <w:szCs w:val="36"/>
        </w:rPr>
        <w:t>Feature List</w:t>
      </w:r>
      <w:r w:rsidRPr="00934FD4">
        <w:rPr>
          <w:sz w:val="40"/>
          <w:szCs w:val="36"/>
        </w:rPr>
        <w:fldChar w:fldCharType="end"/>
      </w:r>
      <w:r>
        <w:rPr>
          <w:sz w:val="40"/>
          <w:szCs w:val="36"/>
        </w:rPr>
        <w:t>…………………………………………4</w:t>
      </w:r>
    </w:p>
    <w:p w14:paraId="7123A549" w14:textId="380C411A"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_Ref133424535 \h  \* MERGEFORMAT </w:instrText>
      </w:r>
      <w:r w:rsidRPr="00934FD4">
        <w:rPr>
          <w:sz w:val="40"/>
          <w:szCs w:val="36"/>
        </w:rPr>
      </w:r>
      <w:r w:rsidRPr="00934FD4">
        <w:rPr>
          <w:sz w:val="40"/>
          <w:szCs w:val="36"/>
        </w:rPr>
        <w:fldChar w:fldCharType="separate"/>
      </w:r>
      <w:r w:rsidRPr="00934FD4">
        <w:rPr>
          <w:sz w:val="40"/>
          <w:szCs w:val="36"/>
        </w:rPr>
        <w:t>CRC Cards</w:t>
      </w:r>
      <w:r w:rsidRPr="00934FD4">
        <w:rPr>
          <w:sz w:val="40"/>
          <w:szCs w:val="36"/>
        </w:rPr>
        <w:fldChar w:fldCharType="end"/>
      </w:r>
      <w:r>
        <w:rPr>
          <w:sz w:val="40"/>
          <w:szCs w:val="36"/>
        </w:rPr>
        <w:t>……………………………………….…5</w:t>
      </w:r>
    </w:p>
    <w:p w14:paraId="4786B655" w14:textId="713BEA3E" w:rsidR="00934FD4" w:rsidRPr="00934FD4" w:rsidRDefault="00934FD4" w:rsidP="00934FD4">
      <w:pPr>
        <w:rPr>
          <w:sz w:val="40"/>
          <w:szCs w:val="36"/>
        </w:rPr>
      </w:pPr>
      <w:r w:rsidRPr="00934FD4">
        <w:rPr>
          <w:sz w:val="40"/>
          <w:szCs w:val="36"/>
        </w:rPr>
        <w:fldChar w:fldCharType="begin"/>
      </w:r>
      <w:r w:rsidRPr="00934FD4">
        <w:rPr>
          <w:sz w:val="40"/>
          <w:szCs w:val="36"/>
        </w:rPr>
        <w:instrText xml:space="preserve"> REF _Ref133424545 \h  \* MERGEFORMAT </w:instrText>
      </w:r>
      <w:r w:rsidRPr="00934FD4">
        <w:rPr>
          <w:sz w:val="40"/>
          <w:szCs w:val="36"/>
        </w:rPr>
      </w:r>
      <w:r w:rsidRPr="00934FD4">
        <w:rPr>
          <w:sz w:val="40"/>
          <w:szCs w:val="36"/>
        </w:rPr>
        <w:fldChar w:fldCharType="separate"/>
      </w:r>
      <w:r w:rsidRPr="00934FD4">
        <w:rPr>
          <w:sz w:val="40"/>
          <w:szCs w:val="36"/>
        </w:rPr>
        <w:t>References</w:t>
      </w:r>
      <w:r w:rsidRPr="00934FD4">
        <w:rPr>
          <w:sz w:val="40"/>
          <w:szCs w:val="36"/>
        </w:rPr>
        <w:fldChar w:fldCharType="end"/>
      </w:r>
      <w:r>
        <w:rPr>
          <w:sz w:val="40"/>
          <w:szCs w:val="36"/>
        </w:rPr>
        <w:t>…………………………………………..6</w:t>
      </w:r>
    </w:p>
    <w:p w14:paraId="27D4DD44" w14:textId="77777777" w:rsidR="00934FD4" w:rsidRDefault="00934FD4" w:rsidP="00934FD4"/>
    <w:p w14:paraId="2C38C4D6" w14:textId="77777777" w:rsidR="00934FD4" w:rsidRDefault="00934FD4" w:rsidP="00934FD4"/>
    <w:p w14:paraId="00942037" w14:textId="77777777" w:rsidR="00934FD4" w:rsidRDefault="00934FD4" w:rsidP="00934FD4"/>
    <w:p w14:paraId="3A288CD0" w14:textId="77777777" w:rsidR="00934FD4" w:rsidRDefault="00934FD4" w:rsidP="00934FD4"/>
    <w:p w14:paraId="3419A791" w14:textId="77777777" w:rsidR="00934FD4" w:rsidRDefault="00934FD4" w:rsidP="00934FD4"/>
    <w:p w14:paraId="2A1CB358" w14:textId="77777777" w:rsidR="00934FD4" w:rsidRDefault="00934FD4" w:rsidP="00934FD4"/>
    <w:p w14:paraId="06DBA1E0" w14:textId="77777777" w:rsidR="00934FD4" w:rsidRDefault="00934FD4" w:rsidP="00934FD4"/>
    <w:p w14:paraId="7FF55EC7" w14:textId="77777777" w:rsidR="00934FD4" w:rsidRDefault="00934FD4" w:rsidP="00934FD4"/>
    <w:p w14:paraId="154E6D3B" w14:textId="77777777" w:rsidR="00934FD4" w:rsidRDefault="00934FD4" w:rsidP="00934FD4"/>
    <w:p w14:paraId="1A491647" w14:textId="77777777" w:rsidR="00934FD4" w:rsidRDefault="00934FD4" w:rsidP="00934FD4"/>
    <w:p w14:paraId="6CB18303" w14:textId="77777777" w:rsidR="00934FD4" w:rsidRDefault="00934FD4" w:rsidP="00934FD4"/>
    <w:p w14:paraId="0CB4241C" w14:textId="77777777" w:rsidR="00934FD4" w:rsidRDefault="00934FD4" w:rsidP="00934FD4"/>
    <w:p w14:paraId="466225F1" w14:textId="77777777" w:rsidR="00934FD4" w:rsidRDefault="00934FD4" w:rsidP="00934FD4"/>
    <w:p w14:paraId="14B30D35" w14:textId="77777777" w:rsidR="00934FD4" w:rsidRPr="00934FD4" w:rsidRDefault="00934FD4" w:rsidP="00934FD4"/>
    <w:p w14:paraId="347D2F67" w14:textId="77777777" w:rsidR="006233D5" w:rsidRDefault="006233D5" w:rsidP="00E51C4B"/>
    <w:p w14:paraId="12B3FAD4" w14:textId="77777777" w:rsidR="006233D5" w:rsidRDefault="006233D5" w:rsidP="00E51C4B"/>
    <w:p w14:paraId="17AD0D6E" w14:textId="77777777" w:rsidR="006233D5" w:rsidRDefault="006233D5" w:rsidP="00E51C4B"/>
    <w:p w14:paraId="731963BD" w14:textId="7B22049D" w:rsidR="006233D5" w:rsidRDefault="004B003D" w:rsidP="00934FD4">
      <w:pPr>
        <w:pStyle w:val="Heading1"/>
      </w:pPr>
      <w:bookmarkStart w:id="0" w:name="_Ref133424519"/>
      <w:r w:rsidRPr="004B003D">
        <w:lastRenderedPageBreak/>
        <w:t>Overview</w:t>
      </w:r>
      <w:bookmarkEnd w:id="0"/>
    </w:p>
    <w:p w14:paraId="196A15DB" w14:textId="5F9D007A" w:rsidR="00B624E7" w:rsidRPr="00B624E7" w:rsidRDefault="00B624E7" w:rsidP="00B624E7">
      <w:r w:rsidRPr="00B624E7">
        <w:t xml:space="preserve">The virtual reality game that </w:t>
      </w:r>
      <w:r w:rsidR="000869EC">
        <w:t xml:space="preserve">I create will be in </w:t>
      </w:r>
      <w:r w:rsidRPr="00B624E7">
        <w:t>survival</w:t>
      </w:r>
      <w:r w:rsidR="000869EC">
        <w:t xml:space="preserve"> multiplayer</w:t>
      </w:r>
      <w:r w:rsidRPr="00B624E7">
        <w:t xml:space="preserve"> genre. This means that players will have to be on their toes as they try to fend off attacking monsters that lurk in every corner of the game. It is important to note that players will have to use all their survival instincts to emerge victorious from this game.</w:t>
      </w:r>
    </w:p>
    <w:p w14:paraId="15D54129" w14:textId="77777777" w:rsidR="00B624E7" w:rsidRPr="00B624E7" w:rsidRDefault="00B624E7" w:rsidP="00B624E7">
      <w:r w:rsidRPr="00B624E7">
        <w:t>In addition to the monster attacks, players will also experience hunger and thirst mechanics in the game. It is imperative that players keep their characters well-fed and hydrated throughout the game in order to avoid succumbing to the harsh environment. Failure to keep up with these mechanics could result in players losing the game.</w:t>
      </w:r>
    </w:p>
    <w:p w14:paraId="31318A20" w14:textId="77777777" w:rsidR="00B624E7" w:rsidRPr="00B624E7" w:rsidRDefault="00B624E7" w:rsidP="00B624E7">
      <w:r w:rsidRPr="00B624E7">
        <w:t>One of the most exciting features of this game is the temperature system. The players will experience a constantly changing temperature that they will have to adapt to. As the player tries to survive in a frozen land, it will constantly snow, and players will need to find ways to stay warm in order to avoid hypothermia. There will be some structures and areas that players can explore in this open-world game.</w:t>
      </w:r>
    </w:p>
    <w:p w14:paraId="548CCB5C" w14:textId="77777777" w:rsidR="00B624E7" w:rsidRPr="00B624E7" w:rsidRDefault="00B624E7" w:rsidP="00B624E7">
      <w:r w:rsidRPr="00B624E7">
        <w:t>The primary objective of the game is to craft and repair the plane that the player arrived in, which crashed onto the frozen island. The frozen island is surrounded by a vast, never-ending ocean. The island has many unknown features that players can explore as they try to find their way out of the situation they have found themselves in.</w:t>
      </w:r>
    </w:p>
    <w:p w14:paraId="38626B2E" w14:textId="77777777" w:rsidR="00B624E7" w:rsidRPr="00B624E7" w:rsidRDefault="00B624E7" w:rsidP="00B624E7">
      <w:r w:rsidRPr="00B624E7">
        <w:t>To add more challenges to the game, a day and night cycle has been incorporated. During the night, the game becomes more challenging, and players will need to adapt to survive. The temperature drops significantly during the night, which increases the risk of hypothermia. Players must ensure that they have adequate clothing or means of warmth to survive through the night.</w:t>
      </w:r>
    </w:p>
    <w:p w14:paraId="32B6869F" w14:textId="77777777" w:rsidR="00B624E7" w:rsidRDefault="00B624E7" w:rsidP="00B624E7">
      <w:r w:rsidRPr="00B624E7">
        <w:t>Players will be able to control only the main character of the game and the plane that they will craft at the end of the game. This means that the player will have to use all their wits to survive in the game and emerge victorious. Overall, this is a game that will put players to the test and challenge their survival instincts, while also providing them with a thrilling and exciting gaming experience.</w:t>
      </w:r>
    </w:p>
    <w:p w14:paraId="1B3F2212" w14:textId="7400DC29" w:rsidR="00B624E7" w:rsidRPr="00B624E7" w:rsidRDefault="00B624E7" w:rsidP="00B624E7">
      <w:r>
        <w:t>The game will also be multiplayer so anything that players would be able to do in single player they can have twice amount the fun in multiplayer by connecting with their friends.</w:t>
      </w:r>
    </w:p>
    <w:p w14:paraId="2A4D6210" w14:textId="77777777" w:rsidR="004B003D" w:rsidRPr="004B003D" w:rsidRDefault="004B003D" w:rsidP="00E51C4B">
      <w:pPr>
        <w:rPr>
          <w:b/>
          <w:bCs/>
        </w:rPr>
      </w:pPr>
    </w:p>
    <w:p w14:paraId="05573B34" w14:textId="77777777" w:rsidR="004B003D" w:rsidRDefault="004B003D" w:rsidP="00E51C4B"/>
    <w:p w14:paraId="16C07E2E" w14:textId="77777777" w:rsidR="004B003D" w:rsidRDefault="004B003D" w:rsidP="00E51C4B"/>
    <w:p w14:paraId="58131047" w14:textId="77777777" w:rsidR="004B003D" w:rsidRDefault="004B003D" w:rsidP="00E51C4B"/>
    <w:p w14:paraId="726A9D8E" w14:textId="77777777" w:rsidR="00C7445C" w:rsidRDefault="00C7445C" w:rsidP="00E51C4B"/>
    <w:p w14:paraId="37F0135C" w14:textId="77777777" w:rsidR="00C7445C" w:rsidRDefault="00C7445C" w:rsidP="00E51C4B"/>
    <w:p w14:paraId="3DF7C3F6" w14:textId="77777777" w:rsidR="00C7445C" w:rsidRDefault="00C7445C" w:rsidP="00E51C4B"/>
    <w:p w14:paraId="6C65DD94" w14:textId="77777777" w:rsidR="00C7445C" w:rsidRDefault="00C7445C" w:rsidP="00E51C4B"/>
    <w:p w14:paraId="61F62369" w14:textId="5AFF8F30" w:rsidR="00C7445C" w:rsidRDefault="00C7445C" w:rsidP="00934FD4">
      <w:pPr>
        <w:pStyle w:val="Heading1"/>
      </w:pPr>
      <w:bookmarkStart w:id="1" w:name="_Ref133424523"/>
      <w:r>
        <w:lastRenderedPageBreak/>
        <w:t>Programming Languages</w:t>
      </w:r>
      <w:bookmarkEnd w:id="1"/>
    </w:p>
    <w:p w14:paraId="66AEC2A8" w14:textId="5737DC48" w:rsidR="00C7445C" w:rsidRDefault="00C7445C" w:rsidP="00E51C4B">
      <w:r>
        <w:t>The programming Languages that I will use is C#, this language will be used in Unity Engine.</w:t>
      </w:r>
    </w:p>
    <w:p w14:paraId="53BB046B" w14:textId="48A56505" w:rsidR="00C7445C" w:rsidRDefault="00C7445C" w:rsidP="00934FD4">
      <w:pPr>
        <w:pStyle w:val="Heading1"/>
      </w:pPr>
      <w:bookmarkStart w:id="2" w:name="_Ref133424527"/>
      <w:r>
        <w:t>Technology</w:t>
      </w:r>
      <w:bookmarkEnd w:id="2"/>
    </w:p>
    <w:p w14:paraId="07B76B2E" w14:textId="1899E00E" w:rsidR="006100A0" w:rsidRPr="006100A0" w:rsidRDefault="00C7445C" w:rsidP="006100A0">
      <w:r>
        <w:t xml:space="preserve">-HTC Vive </w:t>
      </w:r>
      <w:r w:rsidR="006100A0">
        <w:t>VR headset</w:t>
      </w:r>
      <w:r w:rsidR="006100A0" w:rsidRPr="006100A0">
        <w:t xml:space="preserve"> is a virtual reality headset developed by HTC and Valve Corporation. It was first released in 2016 and quickly gained popularity as one of the leading VR headsets on the market. The Vive allows users to fully immerse themselves in virtual environments and interact with objects and characters as if they were real.</w:t>
      </w:r>
    </w:p>
    <w:p w14:paraId="22977BAF" w14:textId="77777777" w:rsidR="006100A0" w:rsidRPr="006100A0" w:rsidRDefault="006100A0" w:rsidP="006100A0">
      <w:r w:rsidRPr="006100A0">
        <w:t>The Vive uses a combination of high-resolution displays, precise motion tracking sensors, and handheld controllers to create a fully immersive VR experience. The headset features two OLED displays with a combined resolution of 2160 x 1200 pixels and a refresh rate of 90Hz. This high resolution and refresh rate helps to reduce motion sickness and provides a more realistic and comfortable VR experience.</w:t>
      </w:r>
    </w:p>
    <w:p w14:paraId="2870B65A" w14:textId="77777777" w:rsidR="006100A0" w:rsidRPr="006100A0" w:rsidRDefault="006100A0" w:rsidP="006100A0">
      <w:r w:rsidRPr="006100A0">
        <w:t>In addition to the headset, the Vive also comes with two motion controllers that are tracked in 3D space, allowing users to interact with objects and characters in the virtual environment. The Vive also uses a system of base stations that emit laser beams to track the position and movement of the headset and controllers, allowing for precise and accurate tracking.</w:t>
      </w:r>
    </w:p>
    <w:p w14:paraId="341DAE80" w14:textId="0892521D" w:rsidR="00C7445C" w:rsidRDefault="006100A0" w:rsidP="00E51C4B">
      <w:r w:rsidRPr="006100A0">
        <w:t>The Vive is compatible with a wide range of VR games and applications available on the SteamVR platform. It also supports room-scale VR, allowing users to move around and interact with their virtual environment in a larger physical space. Overall, the HTC Vive is a powerful and immersive VR headset that offers an unparalleled VR experience.</w:t>
      </w:r>
    </w:p>
    <w:p w14:paraId="54D5CAD1" w14:textId="77777777" w:rsidR="008F307E" w:rsidRDefault="008F307E" w:rsidP="00E51C4B"/>
    <w:p w14:paraId="32A65215" w14:textId="77777777" w:rsidR="008F307E" w:rsidRDefault="008F307E" w:rsidP="00E51C4B"/>
    <w:p w14:paraId="308B2294" w14:textId="668F802A" w:rsidR="008F307E" w:rsidRPr="008F307E" w:rsidRDefault="008F307E" w:rsidP="008F307E">
      <w:r w:rsidRPr="008F307E">
        <w:t>- Mirror Networking is a Unity networking solution that provides an easy-to-use, high-performance, and reliable networking infrastructure for developing multiplayer games and applications. It is a flexible and lightweight networking solution that allows game developers to create and manage multiplayer games with ease.</w:t>
      </w:r>
    </w:p>
    <w:p w14:paraId="64BA49A0" w14:textId="77777777" w:rsidR="008F307E" w:rsidRDefault="008F307E" w:rsidP="008F307E">
      <w:r w:rsidRPr="008F307E">
        <w:t>Mirror Networking is built on top of Unity's low-level Transport Layer API and provides a higher-level API that simplifies the development process. It uses the client-server model of networking, where a client connects to a server to play the game or participate in the application. The server is responsible for managing the game state and communicating it to the clients.</w:t>
      </w:r>
    </w:p>
    <w:p w14:paraId="0870C5BE" w14:textId="77777777" w:rsidR="008F307E" w:rsidRDefault="008F307E" w:rsidP="008F307E"/>
    <w:p w14:paraId="711D3A3D" w14:textId="77777777" w:rsidR="008F307E" w:rsidRDefault="008F307E" w:rsidP="008F307E"/>
    <w:p w14:paraId="66399468" w14:textId="77777777" w:rsidR="008F307E" w:rsidRDefault="008F307E" w:rsidP="008F307E"/>
    <w:p w14:paraId="63C74EBE" w14:textId="77777777" w:rsidR="008F307E" w:rsidRPr="008F307E" w:rsidRDefault="008F307E" w:rsidP="008F307E"/>
    <w:p w14:paraId="4177160B" w14:textId="59A7725D" w:rsidR="008F307E" w:rsidRPr="006100A0" w:rsidRDefault="008F307E" w:rsidP="00E51C4B"/>
    <w:p w14:paraId="25F19B60" w14:textId="0C215D17" w:rsidR="00C7445C" w:rsidRDefault="00C7445C" w:rsidP="00C7445C">
      <w:pPr>
        <w:pStyle w:val="ReportGuidelines"/>
      </w:pPr>
      <w:r>
        <w:lastRenderedPageBreak/>
        <w:t>-Unity is a cross platform game engine that was created by Unity Technologies, it was released on June 2005, over the years the game engine has been build upon and expanded into a solid game engine that helps to create games. It supports a variety of platforms such as mobile, console, desktop and VR. Inside Unity you can create both 3D and 2D games as well as interactive simulations and any other experiences that a developer can think of.</w:t>
      </w:r>
    </w:p>
    <w:p w14:paraId="40E26700" w14:textId="77777777" w:rsidR="00C7445C" w:rsidRDefault="00C7445C" w:rsidP="00C7445C">
      <w:pPr>
        <w:pStyle w:val="ReportGuidelines"/>
      </w:pPr>
      <w:r>
        <w:t xml:space="preserve">While making a game in unity everything can be customized by custom scripts that user can write using any IDE that user is used to or wants to use such as visual studio. </w:t>
      </w:r>
    </w:p>
    <w:p w14:paraId="48963C86" w14:textId="77777777" w:rsidR="00C7445C" w:rsidRDefault="00C7445C" w:rsidP="00C7445C">
      <w:pPr>
        <w:pStyle w:val="ReportGuidelines"/>
      </w:pPr>
      <w:r>
        <w:t>The scripts that are written must be written in C#.</w:t>
      </w:r>
    </w:p>
    <w:p w14:paraId="10C879F5" w14:textId="77777777" w:rsidR="00C7445C" w:rsidRPr="00C7445C" w:rsidRDefault="00C7445C" w:rsidP="00E51C4B"/>
    <w:p w14:paraId="1B1F7936" w14:textId="77777777" w:rsidR="004B003D" w:rsidRDefault="004B003D" w:rsidP="00E51C4B"/>
    <w:p w14:paraId="5B5FF5A0" w14:textId="77777777" w:rsidR="004B003D" w:rsidRDefault="004B003D" w:rsidP="00E51C4B"/>
    <w:p w14:paraId="51088ECC" w14:textId="77777777" w:rsidR="004B003D" w:rsidRDefault="004B003D" w:rsidP="00E51C4B"/>
    <w:p w14:paraId="4F6F0D0D" w14:textId="77777777" w:rsidR="004B003D" w:rsidRDefault="004B003D" w:rsidP="00E51C4B"/>
    <w:p w14:paraId="302FF001" w14:textId="77777777" w:rsidR="004B003D" w:rsidRDefault="004B003D" w:rsidP="00E51C4B"/>
    <w:p w14:paraId="21F5425D" w14:textId="77777777" w:rsidR="004B003D" w:rsidRDefault="004B003D" w:rsidP="00E51C4B"/>
    <w:p w14:paraId="65237843" w14:textId="77777777" w:rsidR="004B003D" w:rsidRDefault="004B003D" w:rsidP="00E51C4B"/>
    <w:p w14:paraId="7D650C10" w14:textId="77777777" w:rsidR="004B003D" w:rsidRDefault="004B003D" w:rsidP="00E51C4B"/>
    <w:p w14:paraId="3A3E2DBC" w14:textId="77777777" w:rsidR="004B003D" w:rsidRDefault="004B003D" w:rsidP="00E51C4B"/>
    <w:p w14:paraId="4665E230" w14:textId="77777777" w:rsidR="004B003D" w:rsidRDefault="004B003D" w:rsidP="00E51C4B"/>
    <w:p w14:paraId="0524FA20" w14:textId="77777777" w:rsidR="004B003D" w:rsidRDefault="004B003D" w:rsidP="00E51C4B"/>
    <w:p w14:paraId="67B1CF2A" w14:textId="77777777" w:rsidR="004B003D" w:rsidRDefault="004B003D" w:rsidP="00E51C4B"/>
    <w:p w14:paraId="6D4FE1F4" w14:textId="77777777" w:rsidR="004B003D" w:rsidRDefault="004B003D" w:rsidP="00E51C4B"/>
    <w:p w14:paraId="020478FF" w14:textId="77777777" w:rsidR="004B003D" w:rsidRDefault="004B003D" w:rsidP="00E51C4B"/>
    <w:p w14:paraId="76FBB1F9" w14:textId="77777777" w:rsidR="004B003D" w:rsidRDefault="004B003D" w:rsidP="00E51C4B"/>
    <w:p w14:paraId="3D61D996" w14:textId="77777777" w:rsidR="004B003D" w:rsidRDefault="004B003D" w:rsidP="00E51C4B"/>
    <w:p w14:paraId="07F17BC6" w14:textId="77777777" w:rsidR="004B003D" w:rsidRDefault="004B003D" w:rsidP="00E51C4B"/>
    <w:p w14:paraId="0F4DE313" w14:textId="77777777" w:rsidR="004B003D" w:rsidRDefault="004B003D" w:rsidP="00E51C4B"/>
    <w:p w14:paraId="20B4ACFF" w14:textId="77777777" w:rsidR="004B003D" w:rsidRDefault="004B003D" w:rsidP="00E51C4B"/>
    <w:p w14:paraId="7558FC32" w14:textId="77777777" w:rsidR="004B003D" w:rsidRDefault="004B003D" w:rsidP="00E51C4B"/>
    <w:p w14:paraId="047D7262" w14:textId="77777777" w:rsidR="004B003D" w:rsidRDefault="004B003D" w:rsidP="00E51C4B"/>
    <w:p w14:paraId="4D22A9FD" w14:textId="77777777" w:rsidR="008F307E" w:rsidRDefault="008F307E" w:rsidP="00E51C4B"/>
    <w:p w14:paraId="46D81945" w14:textId="77777777" w:rsidR="008F307E" w:rsidRDefault="008F307E" w:rsidP="00E51C4B"/>
    <w:p w14:paraId="3694732B" w14:textId="74C12E51" w:rsidR="008F307E" w:rsidRPr="008F307E" w:rsidRDefault="008F307E" w:rsidP="00934FD4">
      <w:pPr>
        <w:pStyle w:val="Heading1"/>
      </w:pPr>
      <w:bookmarkStart w:id="3" w:name="_Ref133424531"/>
      <w:r w:rsidRPr="008F307E">
        <w:lastRenderedPageBreak/>
        <w:t>Feature List</w:t>
      </w:r>
      <w:bookmarkEnd w:id="3"/>
    </w:p>
    <w:p w14:paraId="7FBCD104" w14:textId="77777777" w:rsidR="00BE40ED" w:rsidRPr="00CE15EC" w:rsidRDefault="00BE40ED" w:rsidP="00BE40ED">
      <w:pPr>
        <w:pStyle w:val="ReportGuidelines"/>
      </w:pPr>
      <w:r>
        <w:t>Plane controller(flying plane)</w:t>
      </w:r>
    </w:p>
    <w:p w14:paraId="4874F759" w14:textId="77777777" w:rsidR="00BE40ED" w:rsidRPr="00CE15EC" w:rsidRDefault="00BE40ED" w:rsidP="00BE40ED">
      <w:pPr>
        <w:pStyle w:val="ReportGuidelines"/>
      </w:pPr>
      <w:r>
        <w:t>3D VR gameplay</w:t>
      </w:r>
    </w:p>
    <w:p w14:paraId="34FE99B7" w14:textId="40692693" w:rsidR="004B003D" w:rsidRDefault="00BE40ED" w:rsidP="00E51C4B">
      <w:r>
        <w:t>Large scale world</w:t>
      </w:r>
    </w:p>
    <w:p w14:paraId="3262C815" w14:textId="072463E9" w:rsidR="00BE40ED" w:rsidRDefault="00BE40ED" w:rsidP="00E51C4B">
      <w:r>
        <w:t>Enemies</w:t>
      </w:r>
    </w:p>
    <w:p w14:paraId="6094CDCA" w14:textId="109AB382" w:rsidR="00BE40ED" w:rsidRDefault="00BE40ED" w:rsidP="00E51C4B">
      <w:r>
        <w:t>Day and Night Cycle</w:t>
      </w:r>
    </w:p>
    <w:p w14:paraId="3AB9DF01" w14:textId="0C9EE12F" w:rsidR="00BE40ED" w:rsidRDefault="00BE40ED" w:rsidP="00E51C4B">
      <w:r>
        <w:t>Weaponry</w:t>
      </w:r>
    </w:p>
    <w:p w14:paraId="7FDFDDF6" w14:textId="28F35A65" w:rsidR="00BE40ED" w:rsidRDefault="00BE40ED" w:rsidP="00E51C4B">
      <w:r>
        <w:t>Multiplayer</w:t>
      </w:r>
    </w:p>
    <w:p w14:paraId="0D71C00C" w14:textId="5D544A94" w:rsidR="00BE40ED" w:rsidRDefault="00BE40ED" w:rsidP="00BE40ED">
      <w:pPr>
        <w:tabs>
          <w:tab w:val="left" w:pos="1935"/>
        </w:tabs>
      </w:pPr>
      <w:r>
        <w:t>Survival aspect.</w:t>
      </w:r>
      <w:r>
        <w:tab/>
      </w:r>
    </w:p>
    <w:p w14:paraId="66523BF4" w14:textId="77777777" w:rsidR="00BE40ED" w:rsidRDefault="00BE40ED" w:rsidP="00BE40ED">
      <w:pPr>
        <w:tabs>
          <w:tab w:val="left" w:pos="1935"/>
        </w:tabs>
      </w:pPr>
    </w:p>
    <w:p w14:paraId="685D56C2" w14:textId="66BBDC68" w:rsidR="00BE40ED" w:rsidRDefault="00BE40ED" w:rsidP="00BE40ED">
      <w:pPr>
        <w:tabs>
          <w:tab w:val="left" w:pos="1935"/>
        </w:tabs>
        <w:rPr>
          <w:b/>
          <w:bCs/>
        </w:rPr>
      </w:pPr>
      <w:r w:rsidRPr="00BE40ED">
        <w:rPr>
          <w:b/>
          <w:bCs/>
        </w:rPr>
        <w:t>Script List</w:t>
      </w:r>
    </w:p>
    <w:tbl>
      <w:tblPr>
        <w:tblStyle w:val="TableGrid"/>
        <w:tblW w:w="0" w:type="auto"/>
        <w:tblLook w:val="04A0" w:firstRow="1" w:lastRow="0" w:firstColumn="1" w:lastColumn="0" w:noHBand="0" w:noVBand="1"/>
      </w:tblPr>
      <w:tblGrid>
        <w:gridCol w:w="4508"/>
        <w:gridCol w:w="4508"/>
      </w:tblGrid>
      <w:tr w:rsidR="00BE40ED" w14:paraId="44F59128" w14:textId="77777777" w:rsidTr="00BE40ED">
        <w:tc>
          <w:tcPr>
            <w:tcW w:w="4508" w:type="dxa"/>
          </w:tcPr>
          <w:p w14:paraId="0DFA1629" w14:textId="17FE8F65" w:rsidR="00BE40ED" w:rsidRDefault="00BE40ED" w:rsidP="00BE40ED">
            <w:pPr>
              <w:tabs>
                <w:tab w:val="left" w:pos="1935"/>
              </w:tabs>
              <w:rPr>
                <w:b/>
                <w:bCs/>
              </w:rPr>
            </w:pPr>
            <w:r>
              <w:rPr>
                <w:b/>
                <w:bCs/>
              </w:rPr>
              <w:t>PlayerVRRR</w:t>
            </w:r>
          </w:p>
        </w:tc>
        <w:tc>
          <w:tcPr>
            <w:tcW w:w="4508" w:type="dxa"/>
          </w:tcPr>
          <w:p w14:paraId="4E30E608" w14:textId="1C839F4C" w:rsidR="00BE40ED" w:rsidRPr="00BE40ED" w:rsidRDefault="00BE40ED" w:rsidP="00BE40ED">
            <w:pPr>
              <w:tabs>
                <w:tab w:val="left" w:pos="1935"/>
              </w:tabs>
            </w:pPr>
            <w:r>
              <w:t>This script allows the player to be controlled through the VR headset.</w:t>
            </w:r>
          </w:p>
        </w:tc>
      </w:tr>
      <w:tr w:rsidR="00BE40ED" w14:paraId="0AD74EFC" w14:textId="77777777" w:rsidTr="00BE40ED">
        <w:tc>
          <w:tcPr>
            <w:tcW w:w="4508" w:type="dxa"/>
          </w:tcPr>
          <w:p w14:paraId="59EE21A3" w14:textId="5C81C7CB" w:rsidR="00BE40ED" w:rsidRDefault="00BE40ED" w:rsidP="00BE40ED">
            <w:pPr>
              <w:tabs>
                <w:tab w:val="left" w:pos="1935"/>
              </w:tabs>
              <w:rPr>
                <w:b/>
                <w:bCs/>
              </w:rPr>
            </w:pPr>
            <w:r>
              <w:rPr>
                <w:b/>
                <w:bCs/>
              </w:rPr>
              <w:t>Player Controller</w:t>
            </w:r>
          </w:p>
        </w:tc>
        <w:tc>
          <w:tcPr>
            <w:tcW w:w="4508" w:type="dxa"/>
          </w:tcPr>
          <w:p w14:paraId="1F8D4D33" w14:textId="54E4FFCC" w:rsidR="00BE40ED" w:rsidRDefault="00BE40ED" w:rsidP="00BE40ED">
            <w:pPr>
              <w:tabs>
                <w:tab w:val="left" w:pos="1935"/>
              </w:tabs>
            </w:pPr>
            <w:r>
              <w:t>This script allows for the movement of the player such as position changing with the VR touchpad. Also sends sync variables to the server.</w:t>
            </w:r>
            <w:r w:rsidR="0067728C">
              <w:t xml:space="preserve"> Also allows players to enter and exit the plane.</w:t>
            </w:r>
          </w:p>
        </w:tc>
      </w:tr>
      <w:tr w:rsidR="00BE40ED" w14:paraId="6FEAACF1" w14:textId="77777777" w:rsidTr="00BE40ED">
        <w:tc>
          <w:tcPr>
            <w:tcW w:w="4508" w:type="dxa"/>
          </w:tcPr>
          <w:p w14:paraId="7FE93D83" w14:textId="098BCB5E" w:rsidR="00BE40ED" w:rsidRDefault="00BE40ED" w:rsidP="00BE40ED">
            <w:pPr>
              <w:tabs>
                <w:tab w:val="left" w:pos="1935"/>
              </w:tabs>
              <w:rPr>
                <w:b/>
                <w:bCs/>
              </w:rPr>
            </w:pPr>
            <w:r>
              <w:rPr>
                <w:b/>
                <w:bCs/>
              </w:rPr>
              <w:t>DayNightCycle</w:t>
            </w:r>
          </w:p>
        </w:tc>
        <w:tc>
          <w:tcPr>
            <w:tcW w:w="4508" w:type="dxa"/>
          </w:tcPr>
          <w:p w14:paraId="31E9C300" w14:textId="776C9176" w:rsidR="00BE40ED" w:rsidRDefault="00BE40ED" w:rsidP="00BE40ED">
            <w:pPr>
              <w:tabs>
                <w:tab w:val="left" w:pos="1935"/>
              </w:tabs>
            </w:pPr>
            <w:r>
              <w:t>This script allows for the continuous day and night cycle, also this script manages number of days, months and years that passed in game. Also allows for different seasonal changes to occur.</w:t>
            </w:r>
          </w:p>
        </w:tc>
      </w:tr>
      <w:tr w:rsidR="00BE40ED" w14:paraId="7E34CC2A" w14:textId="77777777" w:rsidTr="00BE40ED">
        <w:tc>
          <w:tcPr>
            <w:tcW w:w="4508" w:type="dxa"/>
          </w:tcPr>
          <w:p w14:paraId="09756E42" w14:textId="57CBC9E2" w:rsidR="00BE40ED" w:rsidRDefault="00BE40ED" w:rsidP="00BE40ED">
            <w:pPr>
              <w:tabs>
                <w:tab w:val="left" w:pos="1935"/>
              </w:tabs>
              <w:rPr>
                <w:b/>
                <w:bCs/>
              </w:rPr>
            </w:pPr>
            <w:r>
              <w:rPr>
                <w:b/>
                <w:bCs/>
              </w:rPr>
              <w:t>MoonModule</w:t>
            </w:r>
          </w:p>
        </w:tc>
        <w:tc>
          <w:tcPr>
            <w:tcW w:w="4508" w:type="dxa"/>
          </w:tcPr>
          <w:p w14:paraId="79138DD3" w14:textId="3ED7B3AE" w:rsidR="00BE40ED" w:rsidRDefault="00BE40ED" w:rsidP="00BE40ED">
            <w:pPr>
              <w:tabs>
                <w:tab w:val="left" w:pos="1935"/>
              </w:tabs>
            </w:pPr>
            <w:r>
              <w:t>This script controls the moon and the intensity of the light that comes form the moon when its night time.</w:t>
            </w:r>
          </w:p>
        </w:tc>
      </w:tr>
      <w:tr w:rsidR="00BE40ED" w14:paraId="404300EB" w14:textId="77777777" w:rsidTr="00BE40ED">
        <w:tc>
          <w:tcPr>
            <w:tcW w:w="4508" w:type="dxa"/>
          </w:tcPr>
          <w:p w14:paraId="2F21F502" w14:textId="1E045105" w:rsidR="00BE40ED" w:rsidRDefault="00BE40ED" w:rsidP="00BE40ED">
            <w:pPr>
              <w:tabs>
                <w:tab w:val="left" w:pos="1935"/>
              </w:tabs>
              <w:rPr>
                <w:b/>
                <w:bCs/>
              </w:rPr>
            </w:pPr>
            <w:r>
              <w:rPr>
                <w:b/>
                <w:bCs/>
              </w:rPr>
              <w:t>SkyboxModule</w:t>
            </w:r>
          </w:p>
        </w:tc>
        <w:tc>
          <w:tcPr>
            <w:tcW w:w="4508" w:type="dxa"/>
          </w:tcPr>
          <w:p w14:paraId="44C12205" w14:textId="0C91D63C" w:rsidR="00BE40ED" w:rsidRDefault="00BE40ED" w:rsidP="00BE40ED">
            <w:pPr>
              <w:tabs>
                <w:tab w:val="left" w:pos="1935"/>
              </w:tabs>
            </w:pPr>
            <w:r>
              <w:t xml:space="preserve">This script controls the colour change through the gradient and this can be customized to any linking. This can </w:t>
            </w:r>
            <w:r w:rsidR="0067728C">
              <w:t>different seasonal tint changes to occur when implements.</w:t>
            </w:r>
          </w:p>
        </w:tc>
      </w:tr>
      <w:tr w:rsidR="00BE40ED" w14:paraId="592B29FA" w14:textId="77777777" w:rsidTr="00BE40ED">
        <w:tc>
          <w:tcPr>
            <w:tcW w:w="4508" w:type="dxa"/>
          </w:tcPr>
          <w:p w14:paraId="6112B1C5" w14:textId="19AB0818" w:rsidR="00BE40ED" w:rsidRDefault="0067728C" w:rsidP="00BE40ED">
            <w:pPr>
              <w:tabs>
                <w:tab w:val="left" w:pos="1935"/>
              </w:tabs>
              <w:rPr>
                <w:b/>
                <w:bCs/>
              </w:rPr>
            </w:pPr>
            <w:r>
              <w:rPr>
                <w:b/>
                <w:bCs/>
              </w:rPr>
              <w:t>GunController</w:t>
            </w:r>
          </w:p>
        </w:tc>
        <w:tc>
          <w:tcPr>
            <w:tcW w:w="4508" w:type="dxa"/>
          </w:tcPr>
          <w:p w14:paraId="253ABB2B" w14:textId="225DE393" w:rsidR="00BE40ED" w:rsidRDefault="0067728C" w:rsidP="00BE40ED">
            <w:pPr>
              <w:tabs>
                <w:tab w:val="left" w:pos="1935"/>
              </w:tabs>
            </w:pPr>
            <w:r>
              <w:t>This script is a highly customizable script which allows any object to become a weapon when script is attached. All properties can be changed into any preference.</w:t>
            </w:r>
          </w:p>
        </w:tc>
      </w:tr>
      <w:tr w:rsidR="0067728C" w14:paraId="41B770EB" w14:textId="77777777" w:rsidTr="00BE40ED">
        <w:tc>
          <w:tcPr>
            <w:tcW w:w="4508" w:type="dxa"/>
          </w:tcPr>
          <w:p w14:paraId="029623F3" w14:textId="1365BAD7" w:rsidR="0067728C" w:rsidRDefault="0067728C" w:rsidP="00BE40ED">
            <w:pPr>
              <w:tabs>
                <w:tab w:val="left" w:pos="1935"/>
              </w:tabs>
              <w:rPr>
                <w:b/>
                <w:bCs/>
              </w:rPr>
            </w:pPr>
            <w:r>
              <w:rPr>
                <w:b/>
                <w:bCs/>
              </w:rPr>
              <w:lastRenderedPageBreak/>
              <w:t>Simple attach</w:t>
            </w:r>
          </w:p>
        </w:tc>
        <w:tc>
          <w:tcPr>
            <w:tcW w:w="4508" w:type="dxa"/>
          </w:tcPr>
          <w:p w14:paraId="54EDCBFC" w14:textId="1411DC7D" w:rsidR="0067728C" w:rsidRDefault="0067728C" w:rsidP="00BE40ED">
            <w:pPr>
              <w:tabs>
                <w:tab w:val="left" w:pos="1935"/>
              </w:tabs>
            </w:pPr>
            <w:r>
              <w:t>This allows for a single object to be attached to one of the hands of the player in VR so that multiple objects cannot be attached at same time.</w:t>
            </w:r>
          </w:p>
        </w:tc>
      </w:tr>
      <w:tr w:rsidR="0067728C" w14:paraId="3A95134E" w14:textId="77777777" w:rsidTr="00BE40ED">
        <w:tc>
          <w:tcPr>
            <w:tcW w:w="4508" w:type="dxa"/>
          </w:tcPr>
          <w:p w14:paraId="6EA73586" w14:textId="7A95F611" w:rsidR="0067728C" w:rsidRDefault="0067728C" w:rsidP="00BE40ED">
            <w:pPr>
              <w:tabs>
                <w:tab w:val="left" w:pos="1935"/>
              </w:tabs>
              <w:rPr>
                <w:b/>
                <w:bCs/>
              </w:rPr>
            </w:pPr>
            <w:r>
              <w:rPr>
                <w:b/>
                <w:bCs/>
              </w:rPr>
              <w:t>SkellyController</w:t>
            </w:r>
          </w:p>
        </w:tc>
        <w:tc>
          <w:tcPr>
            <w:tcW w:w="4508" w:type="dxa"/>
          </w:tcPr>
          <w:p w14:paraId="1FBD41E1" w14:textId="52F38C90" w:rsidR="0067728C" w:rsidRDefault="0067728C" w:rsidP="00BE40ED">
            <w:pPr>
              <w:tabs>
                <w:tab w:val="left" w:pos="1935"/>
              </w:tabs>
            </w:pPr>
            <w:r>
              <w:t>This is the controller for the skeleton AI.</w:t>
            </w:r>
          </w:p>
        </w:tc>
      </w:tr>
      <w:tr w:rsidR="0067728C" w14:paraId="72DDA213" w14:textId="77777777" w:rsidTr="00BE40ED">
        <w:tc>
          <w:tcPr>
            <w:tcW w:w="4508" w:type="dxa"/>
          </w:tcPr>
          <w:p w14:paraId="2AF4BAAF" w14:textId="11550713" w:rsidR="0067728C" w:rsidRDefault="0067728C" w:rsidP="00BE40ED">
            <w:pPr>
              <w:tabs>
                <w:tab w:val="left" w:pos="1935"/>
              </w:tabs>
              <w:rPr>
                <w:b/>
                <w:bCs/>
              </w:rPr>
            </w:pPr>
            <w:r>
              <w:rPr>
                <w:b/>
                <w:bCs/>
              </w:rPr>
              <w:t>SkellyTrigger</w:t>
            </w:r>
          </w:p>
        </w:tc>
        <w:tc>
          <w:tcPr>
            <w:tcW w:w="4508" w:type="dxa"/>
          </w:tcPr>
          <w:p w14:paraId="09AAA737" w14:textId="333EE6F3" w:rsidR="0067728C" w:rsidRDefault="0067728C" w:rsidP="00BE40ED">
            <w:pPr>
              <w:tabs>
                <w:tab w:val="left" w:pos="1935"/>
              </w:tabs>
            </w:pPr>
            <w:r>
              <w:t>This controls whether the AI should chase the player or not.</w:t>
            </w:r>
          </w:p>
        </w:tc>
      </w:tr>
      <w:tr w:rsidR="0067728C" w14:paraId="3933A382" w14:textId="77777777" w:rsidTr="00BE40ED">
        <w:tc>
          <w:tcPr>
            <w:tcW w:w="4508" w:type="dxa"/>
          </w:tcPr>
          <w:p w14:paraId="1E8A10F7" w14:textId="13CA652D" w:rsidR="0067728C" w:rsidRDefault="0067728C" w:rsidP="00BE40ED">
            <w:pPr>
              <w:tabs>
                <w:tab w:val="left" w:pos="1935"/>
              </w:tabs>
              <w:rPr>
                <w:b/>
                <w:bCs/>
              </w:rPr>
            </w:pPr>
            <w:r>
              <w:rPr>
                <w:b/>
                <w:bCs/>
              </w:rPr>
              <w:t xml:space="preserve">BearController </w:t>
            </w:r>
          </w:p>
        </w:tc>
        <w:tc>
          <w:tcPr>
            <w:tcW w:w="4508" w:type="dxa"/>
          </w:tcPr>
          <w:p w14:paraId="31B99FC9" w14:textId="4D746634" w:rsidR="0067728C" w:rsidRDefault="0067728C" w:rsidP="00BE40ED">
            <w:pPr>
              <w:tabs>
                <w:tab w:val="left" w:pos="1935"/>
              </w:tabs>
            </w:pPr>
            <w:r>
              <w:t>This is the controller for the Bear AI.</w:t>
            </w:r>
          </w:p>
        </w:tc>
      </w:tr>
      <w:tr w:rsidR="0067728C" w14:paraId="71EB7F15" w14:textId="77777777" w:rsidTr="00BE40ED">
        <w:tc>
          <w:tcPr>
            <w:tcW w:w="4508" w:type="dxa"/>
          </w:tcPr>
          <w:p w14:paraId="5565F4FF" w14:textId="6BF7FD67" w:rsidR="0067728C" w:rsidRDefault="00903146" w:rsidP="00BE40ED">
            <w:pPr>
              <w:tabs>
                <w:tab w:val="left" w:pos="1935"/>
              </w:tabs>
              <w:rPr>
                <w:b/>
                <w:bCs/>
              </w:rPr>
            </w:pPr>
            <w:r>
              <w:rPr>
                <w:b/>
                <w:bCs/>
              </w:rPr>
              <w:t>BearTrigger</w:t>
            </w:r>
          </w:p>
        </w:tc>
        <w:tc>
          <w:tcPr>
            <w:tcW w:w="4508" w:type="dxa"/>
          </w:tcPr>
          <w:p w14:paraId="4374C662" w14:textId="63FDF9C4" w:rsidR="0067728C" w:rsidRDefault="0067728C" w:rsidP="00BE40ED">
            <w:pPr>
              <w:tabs>
                <w:tab w:val="left" w:pos="1935"/>
              </w:tabs>
            </w:pPr>
            <w:r>
              <w:t>This controls whether the AI should chase the player or not.</w:t>
            </w:r>
          </w:p>
        </w:tc>
      </w:tr>
      <w:tr w:rsidR="0067728C" w14:paraId="66E396F7" w14:textId="77777777" w:rsidTr="00BE40ED">
        <w:tc>
          <w:tcPr>
            <w:tcW w:w="4508" w:type="dxa"/>
          </w:tcPr>
          <w:p w14:paraId="13A1CD91" w14:textId="17EB9851" w:rsidR="0067728C" w:rsidRDefault="00A24E1A" w:rsidP="00BE40ED">
            <w:pPr>
              <w:tabs>
                <w:tab w:val="left" w:pos="1935"/>
              </w:tabs>
              <w:rPr>
                <w:b/>
                <w:bCs/>
              </w:rPr>
            </w:pPr>
            <w:r>
              <w:rPr>
                <w:b/>
                <w:bCs/>
              </w:rPr>
              <w:t>ColliderFollowController</w:t>
            </w:r>
          </w:p>
        </w:tc>
        <w:tc>
          <w:tcPr>
            <w:tcW w:w="4508" w:type="dxa"/>
          </w:tcPr>
          <w:p w14:paraId="4157F876" w14:textId="05687EE5" w:rsidR="0067728C" w:rsidRDefault="00A24E1A" w:rsidP="00BE40ED">
            <w:pPr>
              <w:tabs>
                <w:tab w:val="left" w:pos="1935"/>
              </w:tabs>
            </w:pPr>
            <w:r>
              <w:t>This allows for the VR camera to be followed by the player collider in order for player not to be able to clip through walls.</w:t>
            </w:r>
          </w:p>
        </w:tc>
      </w:tr>
      <w:tr w:rsidR="00A24E1A" w14:paraId="1B9BD9D9" w14:textId="77777777" w:rsidTr="00BE40ED">
        <w:tc>
          <w:tcPr>
            <w:tcW w:w="4508" w:type="dxa"/>
          </w:tcPr>
          <w:p w14:paraId="662BA2DD" w14:textId="43734C01" w:rsidR="00A24E1A" w:rsidRDefault="00A24E1A" w:rsidP="00BE40ED">
            <w:pPr>
              <w:tabs>
                <w:tab w:val="left" w:pos="1935"/>
              </w:tabs>
              <w:rPr>
                <w:b/>
                <w:bCs/>
              </w:rPr>
            </w:pPr>
            <w:r>
              <w:rPr>
                <w:b/>
                <w:bCs/>
              </w:rPr>
              <w:t>planeAOETrigger</w:t>
            </w:r>
          </w:p>
        </w:tc>
        <w:tc>
          <w:tcPr>
            <w:tcW w:w="4508" w:type="dxa"/>
          </w:tcPr>
          <w:p w14:paraId="3313D9EB" w14:textId="749F3015" w:rsidR="00A24E1A" w:rsidRDefault="00A24E1A" w:rsidP="00BE40ED">
            <w:pPr>
              <w:tabs>
                <w:tab w:val="left" w:pos="1935"/>
              </w:tabs>
            </w:pPr>
            <w:r>
              <w:t>This allows for the plane to enable the script of the player getting inside the plane.</w:t>
            </w:r>
          </w:p>
        </w:tc>
      </w:tr>
      <w:tr w:rsidR="00A24E1A" w14:paraId="6E8A9D6E" w14:textId="77777777" w:rsidTr="00BE40ED">
        <w:tc>
          <w:tcPr>
            <w:tcW w:w="4508" w:type="dxa"/>
          </w:tcPr>
          <w:p w14:paraId="52653933" w14:textId="2D019E8F" w:rsidR="00A24E1A" w:rsidRDefault="00A24E1A" w:rsidP="00BE40ED">
            <w:pPr>
              <w:tabs>
                <w:tab w:val="left" w:pos="1935"/>
              </w:tabs>
              <w:rPr>
                <w:b/>
                <w:bCs/>
              </w:rPr>
            </w:pPr>
            <w:r>
              <w:rPr>
                <w:b/>
                <w:bCs/>
              </w:rPr>
              <w:t>PlanePilot</w:t>
            </w:r>
          </w:p>
        </w:tc>
        <w:tc>
          <w:tcPr>
            <w:tcW w:w="4508" w:type="dxa"/>
          </w:tcPr>
          <w:p w14:paraId="10502AE7" w14:textId="261176E2" w:rsidR="00A24E1A" w:rsidRDefault="00A24E1A" w:rsidP="00BE40ED">
            <w:pPr>
              <w:tabs>
                <w:tab w:val="left" w:pos="1935"/>
              </w:tabs>
            </w:pPr>
            <w:r>
              <w:t>This script allows the player in VR to control and fly</w:t>
            </w:r>
            <w:r w:rsidR="002B61CA">
              <w:t xml:space="preserve"> and rotate</w:t>
            </w:r>
            <w:r>
              <w:t xml:space="preserve"> a plane </w:t>
            </w:r>
            <w:r w:rsidR="002B61CA">
              <w:t>using</w:t>
            </w:r>
            <w:r>
              <w:t xml:space="preserve"> the joystick touch pad</w:t>
            </w:r>
            <w:r w:rsidR="002B61CA">
              <w:t>.</w:t>
            </w:r>
          </w:p>
        </w:tc>
      </w:tr>
      <w:tr w:rsidR="00A24E1A" w14:paraId="31119AF9" w14:textId="77777777" w:rsidTr="00BE40ED">
        <w:tc>
          <w:tcPr>
            <w:tcW w:w="4508" w:type="dxa"/>
          </w:tcPr>
          <w:p w14:paraId="3439FFBF" w14:textId="04876149" w:rsidR="00A24E1A" w:rsidRDefault="002B61CA" w:rsidP="00BE40ED">
            <w:pPr>
              <w:tabs>
                <w:tab w:val="left" w:pos="1935"/>
              </w:tabs>
              <w:rPr>
                <w:b/>
                <w:bCs/>
              </w:rPr>
            </w:pPr>
            <w:r>
              <w:rPr>
                <w:b/>
                <w:bCs/>
              </w:rPr>
              <w:t>bulletMove</w:t>
            </w:r>
          </w:p>
        </w:tc>
        <w:tc>
          <w:tcPr>
            <w:tcW w:w="4508" w:type="dxa"/>
          </w:tcPr>
          <w:p w14:paraId="3015029A" w14:textId="6932F3AF" w:rsidR="00A24E1A" w:rsidRDefault="002B61CA" w:rsidP="00BE40ED">
            <w:pPr>
              <w:tabs>
                <w:tab w:val="left" w:pos="1935"/>
              </w:tabs>
            </w:pPr>
            <w:r>
              <w:t>This allows for the bullet projectile to move when instantiated into the world.</w:t>
            </w:r>
          </w:p>
        </w:tc>
      </w:tr>
      <w:tr w:rsidR="00A24E1A" w14:paraId="793B3515" w14:textId="77777777" w:rsidTr="00BE40ED">
        <w:tc>
          <w:tcPr>
            <w:tcW w:w="4508" w:type="dxa"/>
          </w:tcPr>
          <w:p w14:paraId="194BF7DB" w14:textId="310221FD" w:rsidR="00A24E1A" w:rsidRDefault="002B61CA" w:rsidP="00BE40ED">
            <w:pPr>
              <w:tabs>
                <w:tab w:val="left" w:pos="1935"/>
              </w:tabs>
              <w:rPr>
                <w:b/>
                <w:bCs/>
              </w:rPr>
            </w:pPr>
            <w:r>
              <w:rPr>
                <w:b/>
                <w:bCs/>
              </w:rPr>
              <w:t>HealthBar</w:t>
            </w:r>
          </w:p>
        </w:tc>
        <w:tc>
          <w:tcPr>
            <w:tcW w:w="4508" w:type="dxa"/>
          </w:tcPr>
          <w:p w14:paraId="12704CB3" w14:textId="3412DD1C" w:rsidR="00A24E1A" w:rsidRDefault="002B61CA" w:rsidP="00BE40ED">
            <w:pPr>
              <w:tabs>
                <w:tab w:val="left" w:pos="1935"/>
              </w:tabs>
            </w:pPr>
            <w:r>
              <w:t xml:space="preserve">This script </w:t>
            </w:r>
            <w:r w:rsidR="0064098B">
              <w:t>makes sure that when players health goes low it updates the values on the UI.</w:t>
            </w:r>
          </w:p>
        </w:tc>
      </w:tr>
      <w:tr w:rsidR="00A24E1A" w14:paraId="530F7D86" w14:textId="77777777" w:rsidTr="00BE40ED">
        <w:tc>
          <w:tcPr>
            <w:tcW w:w="4508" w:type="dxa"/>
          </w:tcPr>
          <w:p w14:paraId="1590223A" w14:textId="1A69EA31" w:rsidR="00A24E1A" w:rsidRDefault="00EB2205" w:rsidP="00BE40ED">
            <w:pPr>
              <w:tabs>
                <w:tab w:val="left" w:pos="1935"/>
              </w:tabs>
              <w:rPr>
                <w:b/>
                <w:bCs/>
              </w:rPr>
            </w:pPr>
            <w:r>
              <w:rPr>
                <w:b/>
                <w:bCs/>
              </w:rPr>
              <w:t>HungerBar</w:t>
            </w:r>
          </w:p>
        </w:tc>
        <w:tc>
          <w:tcPr>
            <w:tcW w:w="4508" w:type="dxa"/>
          </w:tcPr>
          <w:p w14:paraId="557DB82D" w14:textId="43EFC56C" w:rsidR="00A24E1A" w:rsidRDefault="00EB2205" w:rsidP="00BE40ED">
            <w:pPr>
              <w:tabs>
                <w:tab w:val="left" w:pos="1935"/>
              </w:tabs>
            </w:pPr>
            <w:r>
              <w:t>This script makes sure that when players hunger goes low it updates the values on the UI.</w:t>
            </w:r>
          </w:p>
        </w:tc>
      </w:tr>
      <w:tr w:rsidR="00A24E1A" w14:paraId="60C496C9" w14:textId="77777777" w:rsidTr="00BE40ED">
        <w:tc>
          <w:tcPr>
            <w:tcW w:w="4508" w:type="dxa"/>
          </w:tcPr>
          <w:p w14:paraId="07BFB0A2" w14:textId="535AB800" w:rsidR="00A24E1A" w:rsidRDefault="00EB2205" w:rsidP="00BE40ED">
            <w:pPr>
              <w:tabs>
                <w:tab w:val="left" w:pos="1935"/>
              </w:tabs>
              <w:rPr>
                <w:b/>
                <w:bCs/>
              </w:rPr>
            </w:pPr>
            <w:r>
              <w:rPr>
                <w:b/>
                <w:bCs/>
              </w:rPr>
              <w:t>WaterBar</w:t>
            </w:r>
          </w:p>
        </w:tc>
        <w:tc>
          <w:tcPr>
            <w:tcW w:w="4508" w:type="dxa"/>
          </w:tcPr>
          <w:p w14:paraId="5FE7F591" w14:textId="01ADC516" w:rsidR="00A24E1A" w:rsidRDefault="00EB2205" w:rsidP="00BE40ED">
            <w:pPr>
              <w:tabs>
                <w:tab w:val="left" w:pos="1935"/>
              </w:tabs>
            </w:pPr>
            <w:r>
              <w:t>This script makes sure that when players water goes low it updates the values on the UI.</w:t>
            </w:r>
          </w:p>
        </w:tc>
      </w:tr>
      <w:tr w:rsidR="00EB2205" w14:paraId="4CB08390" w14:textId="77777777" w:rsidTr="00BE40ED">
        <w:tc>
          <w:tcPr>
            <w:tcW w:w="4508" w:type="dxa"/>
          </w:tcPr>
          <w:p w14:paraId="306BDD56" w14:textId="4957BB5F" w:rsidR="00EB2205" w:rsidRDefault="00EB2205" w:rsidP="00BE40ED">
            <w:pPr>
              <w:tabs>
                <w:tab w:val="left" w:pos="1935"/>
              </w:tabs>
              <w:rPr>
                <w:b/>
                <w:bCs/>
              </w:rPr>
            </w:pPr>
            <w:r>
              <w:rPr>
                <w:b/>
                <w:bCs/>
              </w:rPr>
              <w:t>StaminaBar</w:t>
            </w:r>
          </w:p>
        </w:tc>
        <w:tc>
          <w:tcPr>
            <w:tcW w:w="4508" w:type="dxa"/>
          </w:tcPr>
          <w:p w14:paraId="3516F48D" w14:textId="18F22E78" w:rsidR="00EB2205" w:rsidRDefault="00EB2205" w:rsidP="00BE40ED">
            <w:pPr>
              <w:tabs>
                <w:tab w:val="left" w:pos="1935"/>
              </w:tabs>
            </w:pPr>
            <w:r>
              <w:t>This script makes sure that when players stamina goes low it updates the values on the UI.</w:t>
            </w:r>
          </w:p>
        </w:tc>
      </w:tr>
      <w:tr w:rsidR="00EB2205" w14:paraId="73F50C27" w14:textId="77777777" w:rsidTr="00BE40ED">
        <w:tc>
          <w:tcPr>
            <w:tcW w:w="4508" w:type="dxa"/>
          </w:tcPr>
          <w:p w14:paraId="71ADDC7F" w14:textId="58F97789" w:rsidR="00EB2205" w:rsidRDefault="00665693" w:rsidP="00BE40ED">
            <w:pPr>
              <w:tabs>
                <w:tab w:val="left" w:pos="1935"/>
              </w:tabs>
              <w:rPr>
                <w:b/>
                <w:bCs/>
              </w:rPr>
            </w:pPr>
            <w:r>
              <w:rPr>
                <w:b/>
                <w:bCs/>
              </w:rPr>
              <w:t>GameManagerMP</w:t>
            </w:r>
          </w:p>
        </w:tc>
        <w:tc>
          <w:tcPr>
            <w:tcW w:w="4508" w:type="dxa"/>
          </w:tcPr>
          <w:p w14:paraId="35F0DA57" w14:textId="6549C89D" w:rsidR="00EB2205" w:rsidRDefault="00665693" w:rsidP="00BE40ED">
            <w:pPr>
              <w:tabs>
                <w:tab w:val="left" w:pos="1935"/>
              </w:tabs>
            </w:pPr>
            <w:r>
              <w:t>This has multiplayer sync vars for the server.</w:t>
            </w:r>
          </w:p>
        </w:tc>
      </w:tr>
      <w:tr w:rsidR="00EB2205" w14:paraId="2D8CBFA1" w14:textId="77777777" w:rsidTr="00BE40ED">
        <w:tc>
          <w:tcPr>
            <w:tcW w:w="4508" w:type="dxa"/>
          </w:tcPr>
          <w:p w14:paraId="7EBC9D6C" w14:textId="562E3BB5" w:rsidR="00EB2205" w:rsidRDefault="00665693" w:rsidP="00BE40ED">
            <w:pPr>
              <w:tabs>
                <w:tab w:val="left" w:pos="1935"/>
              </w:tabs>
              <w:rPr>
                <w:b/>
                <w:bCs/>
              </w:rPr>
            </w:pPr>
            <w:r>
              <w:rPr>
                <w:b/>
                <w:bCs/>
              </w:rPr>
              <w:t>BasicNetManager</w:t>
            </w:r>
          </w:p>
        </w:tc>
        <w:tc>
          <w:tcPr>
            <w:tcW w:w="4508" w:type="dxa"/>
          </w:tcPr>
          <w:p w14:paraId="24F030CC" w14:textId="7F9DC22D" w:rsidR="00EB2205" w:rsidRDefault="00665693" w:rsidP="00BE40ED">
            <w:pPr>
              <w:tabs>
                <w:tab w:val="left" w:pos="1935"/>
              </w:tabs>
            </w:pPr>
            <w:r>
              <w:t>This inherits some behaviours from mirrors library and allows the players to connect and disconnect from servers</w:t>
            </w:r>
          </w:p>
        </w:tc>
      </w:tr>
      <w:tr w:rsidR="00EB2205" w14:paraId="45753E56" w14:textId="77777777" w:rsidTr="00665693">
        <w:trPr>
          <w:trHeight w:val="274"/>
        </w:trPr>
        <w:tc>
          <w:tcPr>
            <w:tcW w:w="4508" w:type="dxa"/>
          </w:tcPr>
          <w:p w14:paraId="145DF2B4" w14:textId="21EE83CE" w:rsidR="00EB2205" w:rsidRDefault="00665693" w:rsidP="00665693">
            <w:pPr>
              <w:tabs>
                <w:tab w:val="left" w:pos="630"/>
                <w:tab w:val="left" w:pos="1935"/>
              </w:tabs>
              <w:jc w:val="both"/>
              <w:rPr>
                <w:b/>
                <w:bCs/>
              </w:rPr>
            </w:pPr>
            <w:r>
              <w:rPr>
                <w:b/>
                <w:bCs/>
              </w:rPr>
              <w:lastRenderedPageBreak/>
              <w:t>Canvas UI</w:t>
            </w:r>
            <w:r>
              <w:rPr>
                <w:b/>
                <w:bCs/>
              </w:rPr>
              <w:tab/>
            </w:r>
          </w:p>
        </w:tc>
        <w:tc>
          <w:tcPr>
            <w:tcW w:w="4508" w:type="dxa"/>
          </w:tcPr>
          <w:p w14:paraId="7334A39A" w14:textId="0743A11A" w:rsidR="00EB2205" w:rsidRDefault="00665693" w:rsidP="00BE40ED">
            <w:pPr>
              <w:tabs>
                <w:tab w:val="left" w:pos="1935"/>
              </w:tabs>
            </w:pPr>
            <w:r>
              <w:t>This allows for the canvas to show on screen when the host decides to host the game.</w:t>
            </w:r>
          </w:p>
        </w:tc>
      </w:tr>
      <w:tr w:rsidR="00665693" w14:paraId="342E9A5C" w14:textId="77777777" w:rsidTr="00665693">
        <w:trPr>
          <w:trHeight w:val="274"/>
        </w:trPr>
        <w:tc>
          <w:tcPr>
            <w:tcW w:w="4508" w:type="dxa"/>
          </w:tcPr>
          <w:p w14:paraId="1696A1ED" w14:textId="23732CEF" w:rsidR="00665693" w:rsidRDefault="00665693" w:rsidP="00665693">
            <w:pPr>
              <w:tabs>
                <w:tab w:val="left" w:pos="1935"/>
              </w:tabs>
              <w:rPr>
                <w:b/>
                <w:bCs/>
              </w:rPr>
            </w:pPr>
            <w:r>
              <w:rPr>
                <w:b/>
                <w:bCs/>
              </w:rPr>
              <w:t>Player</w:t>
            </w:r>
          </w:p>
        </w:tc>
        <w:tc>
          <w:tcPr>
            <w:tcW w:w="4508" w:type="dxa"/>
          </w:tcPr>
          <w:p w14:paraId="2BCEB626" w14:textId="2F68B78C" w:rsidR="00665693" w:rsidRDefault="00665693" w:rsidP="00BE40ED">
            <w:pPr>
              <w:tabs>
                <w:tab w:val="left" w:pos="1935"/>
              </w:tabs>
            </w:pPr>
            <w:r>
              <w:t>This allows for the players to have temp player scripts attached to them when they join someone’s lobby to ready up for the game.</w:t>
            </w:r>
          </w:p>
        </w:tc>
      </w:tr>
      <w:tr w:rsidR="00665693" w14:paraId="611347BC" w14:textId="77777777" w:rsidTr="00665693">
        <w:trPr>
          <w:trHeight w:val="274"/>
        </w:trPr>
        <w:tc>
          <w:tcPr>
            <w:tcW w:w="4508" w:type="dxa"/>
          </w:tcPr>
          <w:p w14:paraId="3DCE8A89" w14:textId="4CCD649C" w:rsidR="00665693" w:rsidRDefault="00665693" w:rsidP="00665693">
            <w:pPr>
              <w:tabs>
                <w:tab w:val="left" w:pos="1935"/>
              </w:tabs>
              <w:rPr>
                <w:b/>
                <w:bCs/>
              </w:rPr>
            </w:pPr>
            <w:r>
              <w:rPr>
                <w:b/>
                <w:bCs/>
              </w:rPr>
              <w:t>PlayerUI</w:t>
            </w:r>
          </w:p>
        </w:tc>
        <w:tc>
          <w:tcPr>
            <w:tcW w:w="4508" w:type="dxa"/>
          </w:tcPr>
          <w:p w14:paraId="37A57200" w14:textId="30DD677F" w:rsidR="00665693" w:rsidRDefault="00665693" w:rsidP="00BE40ED">
            <w:pPr>
              <w:tabs>
                <w:tab w:val="left" w:pos="1935"/>
              </w:tabs>
            </w:pPr>
            <w:r>
              <w:t>This allows for the player to be able to see the ready button, of them and their player number and other players that are in the game. Also allows for player to click the button to ready up for game.</w:t>
            </w:r>
          </w:p>
        </w:tc>
      </w:tr>
      <w:tr w:rsidR="00665693" w14:paraId="49EB3E42" w14:textId="77777777" w:rsidTr="00665693">
        <w:trPr>
          <w:trHeight w:val="274"/>
        </w:trPr>
        <w:tc>
          <w:tcPr>
            <w:tcW w:w="4508" w:type="dxa"/>
          </w:tcPr>
          <w:p w14:paraId="7242D157" w14:textId="35C5A7A1" w:rsidR="00665693" w:rsidRDefault="009C77A1" w:rsidP="009C77A1">
            <w:pPr>
              <w:tabs>
                <w:tab w:val="left" w:pos="1935"/>
              </w:tabs>
              <w:rPr>
                <w:b/>
                <w:bCs/>
              </w:rPr>
            </w:pPr>
            <w:r>
              <w:rPr>
                <w:b/>
                <w:bCs/>
              </w:rPr>
              <w:t>Throwable</w:t>
            </w:r>
          </w:p>
        </w:tc>
        <w:tc>
          <w:tcPr>
            <w:tcW w:w="4508" w:type="dxa"/>
          </w:tcPr>
          <w:p w14:paraId="0865F16B" w14:textId="3A1DADE2" w:rsidR="00665693" w:rsidRDefault="009C77A1" w:rsidP="00BE40ED">
            <w:pPr>
              <w:tabs>
                <w:tab w:val="left" w:pos="1935"/>
              </w:tabs>
            </w:pPr>
            <w:r>
              <w:t>This allows for any object to be picked up and be thrown around, this would be used for any object that we want player to interact with.</w:t>
            </w:r>
          </w:p>
        </w:tc>
      </w:tr>
      <w:tr w:rsidR="00665693" w14:paraId="2E6B8A3F" w14:textId="77777777" w:rsidTr="00665693">
        <w:trPr>
          <w:trHeight w:val="274"/>
        </w:trPr>
        <w:tc>
          <w:tcPr>
            <w:tcW w:w="4508" w:type="dxa"/>
          </w:tcPr>
          <w:p w14:paraId="514FD454" w14:textId="09276972" w:rsidR="00665693" w:rsidRDefault="009C77A1" w:rsidP="009C77A1">
            <w:pPr>
              <w:tabs>
                <w:tab w:val="left" w:pos="1935"/>
              </w:tabs>
              <w:rPr>
                <w:b/>
                <w:bCs/>
              </w:rPr>
            </w:pPr>
            <w:r>
              <w:rPr>
                <w:b/>
                <w:bCs/>
              </w:rPr>
              <w:t>Interactable</w:t>
            </w:r>
          </w:p>
        </w:tc>
        <w:tc>
          <w:tcPr>
            <w:tcW w:w="4508" w:type="dxa"/>
          </w:tcPr>
          <w:p w14:paraId="7E917CBE" w14:textId="2D2540FF" w:rsidR="00665693" w:rsidRDefault="009C77A1" w:rsidP="00BE40ED">
            <w:pPr>
              <w:tabs>
                <w:tab w:val="left" w:pos="1935"/>
              </w:tabs>
            </w:pPr>
            <w:r>
              <w:t>This has  to be attached to any object that we a want player to be able to interact with.</w:t>
            </w:r>
          </w:p>
        </w:tc>
      </w:tr>
      <w:tr w:rsidR="00665693" w14:paraId="70BAE919" w14:textId="77777777" w:rsidTr="00665693">
        <w:trPr>
          <w:trHeight w:val="274"/>
        </w:trPr>
        <w:tc>
          <w:tcPr>
            <w:tcW w:w="4508" w:type="dxa"/>
          </w:tcPr>
          <w:p w14:paraId="7EAFF73F" w14:textId="35E5BCB1" w:rsidR="00665693" w:rsidRDefault="009C77A1" w:rsidP="009C77A1">
            <w:pPr>
              <w:tabs>
                <w:tab w:val="left" w:pos="1500"/>
                <w:tab w:val="left" w:pos="1935"/>
              </w:tabs>
              <w:rPr>
                <w:b/>
                <w:bCs/>
              </w:rPr>
            </w:pPr>
            <w:r>
              <w:rPr>
                <w:b/>
                <w:bCs/>
              </w:rPr>
              <w:t>Network Identity</w:t>
            </w:r>
          </w:p>
        </w:tc>
        <w:tc>
          <w:tcPr>
            <w:tcW w:w="4508" w:type="dxa"/>
          </w:tcPr>
          <w:p w14:paraId="3FAD26EB" w14:textId="688C3EAD" w:rsidR="00665693" w:rsidRDefault="009C77A1" w:rsidP="00BE40ED">
            <w:pPr>
              <w:tabs>
                <w:tab w:val="left" w:pos="1935"/>
              </w:tabs>
            </w:pPr>
            <w:r>
              <w:t>This gives all the multiplayer objects an network identity with and asset id which then each object has a different id.</w:t>
            </w:r>
          </w:p>
        </w:tc>
      </w:tr>
      <w:tr w:rsidR="00665693" w14:paraId="3E4F620E" w14:textId="77777777" w:rsidTr="00665693">
        <w:trPr>
          <w:trHeight w:val="274"/>
        </w:trPr>
        <w:tc>
          <w:tcPr>
            <w:tcW w:w="4508" w:type="dxa"/>
          </w:tcPr>
          <w:p w14:paraId="3D16E229" w14:textId="5389F4B1" w:rsidR="00665693" w:rsidRDefault="009C77A1" w:rsidP="009C77A1">
            <w:pPr>
              <w:tabs>
                <w:tab w:val="left" w:pos="1935"/>
              </w:tabs>
              <w:rPr>
                <w:b/>
                <w:bCs/>
              </w:rPr>
            </w:pPr>
            <w:r>
              <w:rPr>
                <w:b/>
                <w:bCs/>
              </w:rPr>
              <w:t>Network Transform</w:t>
            </w:r>
          </w:p>
        </w:tc>
        <w:tc>
          <w:tcPr>
            <w:tcW w:w="4508" w:type="dxa"/>
          </w:tcPr>
          <w:p w14:paraId="31EF2446" w14:textId="3E22CCAC" w:rsidR="00665693" w:rsidRDefault="009C77A1" w:rsidP="00BE40ED">
            <w:pPr>
              <w:tabs>
                <w:tab w:val="left" w:pos="1935"/>
              </w:tabs>
            </w:pPr>
            <w:r>
              <w:t xml:space="preserve">This is attached to any object that will move in order to be able to be recognized by the server to be then able to show other players in real time if that specific object moves around. </w:t>
            </w:r>
          </w:p>
        </w:tc>
      </w:tr>
      <w:tr w:rsidR="009C77A1" w14:paraId="50E03F5B" w14:textId="77777777" w:rsidTr="00665693">
        <w:trPr>
          <w:trHeight w:val="274"/>
        </w:trPr>
        <w:tc>
          <w:tcPr>
            <w:tcW w:w="4508" w:type="dxa"/>
          </w:tcPr>
          <w:p w14:paraId="351CCCED" w14:textId="77777777" w:rsidR="009C77A1" w:rsidRDefault="009C77A1" w:rsidP="009C77A1">
            <w:pPr>
              <w:tabs>
                <w:tab w:val="left" w:pos="1935"/>
              </w:tabs>
              <w:rPr>
                <w:b/>
                <w:bCs/>
              </w:rPr>
            </w:pPr>
            <w:r>
              <w:rPr>
                <w:b/>
                <w:bCs/>
              </w:rPr>
              <w:t>Velocity Estimator</w:t>
            </w:r>
          </w:p>
        </w:tc>
        <w:tc>
          <w:tcPr>
            <w:tcW w:w="4508" w:type="dxa"/>
          </w:tcPr>
          <w:p w14:paraId="2CEE6688" w14:textId="6E3E32BF" w:rsidR="009C77A1" w:rsidRDefault="009C77A1" w:rsidP="00BE40ED">
            <w:pPr>
              <w:tabs>
                <w:tab w:val="left" w:pos="1935"/>
              </w:tabs>
            </w:pPr>
            <w:r>
              <w:t>This helps the bouncy balls to have estimated velocity when moving around so that all the players will see the same thing.</w:t>
            </w:r>
          </w:p>
        </w:tc>
      </w:tr>
      <w:tr w:rsidR="00D8178C" w14:paraId="5BBD5348" w14:textId="77777777" w:rsidTr="00665693">
        <w:trPr>
          <w:trHeight w:val="274"/>
        </w:trPr>
        <w:tc>
          <w:tcPr>
            <w:tcW w:w="4508" w:type="dxa"/>
          </w:tcPr>
          <w:p w14:paraId="06A7B8FE" w14:textId="569A3C86" w:rsidR="00D8178C" w:rsidRDefault="00D8178C" w:rsidP="009C77A1">
            <w:pPr>
              <w:tabs>
                <w:tab w:val="left" w:pos="1935"/>
              </w:tabs>
              <w:rPr>
                <w:b/>
                <w:bCs/>
              </w:rPr>
            </w:pPr>
            <w:r>
              <w:rPr>
                <w:b/>
                <w:bCs/>
              </w:rPr>
              <w:t>ChangeIP</w:t>
            </w:r>
          </w:p>
        </w:tc>
        <w:tc>
          <w:tcPr>
            <w:tcW w:w="4508" w:type="dxa"/>
          </w:tcPr>
          <w:p w14:paraId="6B70A6D6" w14:textId="5F3990B9" w:rsidR="006934C9" w:rsidRDefault="006934C9" w:rsidP="00BE40ED">
            <w:pPr>
              <w:tabs>
                <w:tab w:val="left" w:pos="1935"/>
              </w:tabs>
            </w:pPr>
            <w:r>
              <w:t>This script displays our current ip on screen,When we type in ip to connect to the function makes sure the ip is updated in code, allows players to connect to typed in.</w:t>
            </w:r>
          </w:p>
        </w:tc>
      </w:tr>
    </w:tbl>
    <w:p w14:paraId="2C34F08E" w14:textId="77777777" w:rsidR="00BE40ED" w:rsidRPr="00BE40ED" w:rsidRDefault="00BE40ED" w:rsidP="00BE40ED">
      <w:pPr>
        <w:tabs>
          <w:tab w:val="left" w:pos="1935"/>
        </w:tabs>
        <w:rPr>
          <w:b/>
          <w:bCs/>
        </w:rPr>
      </w:pPr>
    </w:p>
    <w:p w14:paraId="2D83A441" w14:textId="77777777" w:rsidR="004B003D" w:rsidRDefault="004B003D" w:rsidP="00E51C4B"/>
    <w:p w14:paraId="14359DF0" w14:textId="77777777" w:rsidR="004B003D" w:rsidRDefault="004B003D" w:rsidP="00E51C4B"/>
    <w:p w14:paraId="4C5EC36D" w14:textId="77777777" w:rsidR="004B003D" w:rsidRDefault="004B003D" w:rsidP="00E51C4B"/>
    <w:p w14:paraId="6B075685" w14:textId="77777777" w:rsidR="00934FD4" w:rsidRDefault="00934FD4" w:rsidP="00E51C4B"/>
    <w:p w14:paraId="726A4D00" w14:textId="289B188A" w:rsidR="00934FD4" w:rsidRPr="00934FD4" w:rsidRDefault="00934FD4" w:rsidP="00934FD4">
      <w:pPr>
        <w:pStyle w:val="Heading1"/>
      </w:pPr>
      <w:bookmarkStart w:id="4" w:name="_Ref133424535"/>
      <w:r>
        <w:lastRenderedPageBreak/>
        <w:t>CRC Cards</w:t>
      </w:r>
      <w:bookmarkEnd w:id="4"/>
    </w:p>
    <w:p w14:paraId="3617E571" w14:textId="343CBD32" w:rsidR="004B003D" w:rsidRDefault="006934C9" w:rsidP="00E51C4B">
      <w:r>
        <w:rPr>
          <w:noProof/>
        </w:rPr>
        <w:drawing>
          <wp:inline distT="0" distB="0" distL="0" distR="0" wp14:anchorId="771EEBCA" wp14:editId="36DF527A">
            <wp:extent cx="5731510" cy="6353810"/>
            <wp:effectExtent l="0" t="0" r="2540" b="8890"/>
            <wp:docPr id="2130513148"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3148" name="Picture 1" descr="A screenshot of a video game&#10;&#10;Description automatically generated with medium confidence"/>
                    <pic:cNvPicPr/>
                  </pic:nvPicPr>
                  <pic:blipFill>
                    <a:blip r:embed="rId33"/>
                    <a:stretch>
                      <a:fillRect/>
                    </a:stretch>
                  </pic:blipFill>
                  <pic:spPr>
                    <a:xfrm>
                      <a:off x="0" y="0"/>
                      <a:ext cx="5731510" cy="6353810"/>
                    </a:xfrm>
                    <a:prstGeom prst="rect">
                      <a:avLst/>
                    </a:prstGeom>
                  </pic:spPr>
                </pic:pic>
              </a:graphicData>
            </a:graphic>
          </wp:inline>
        </w:drawing>
      </w:r>
      <w:r w:rsidRPr="006934C9">
        <w:rPr>
          <w:noProof/>
        </w:rPr>
        <w:t xml:space="preserve"> </w:t>
      </w:r>
      <w:r>
        <w:rPr>
          <w:noProof/>
        </w:rPr>
        <w:drawing>
          <wp:inline distT="0" distB="0" distL="0" distR="0" wp14:anchorId="41A33B95" wp14:editId="11462A14">
            <wp:extent cx="5731510" cy="1281430"/>
            <wp:effectExtent l="0" t="0" r="2540" b="0"/>
            <wp:docPr id="109353720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7207" name="Picture 1" descr="A picture containing text, screenshot, font, line&#10;&#10;Description automatically generated"/>
                    <pic:cNvPicPr/>
                  </pic:nvPicPr>
                  <pic:blipFill>
                    <a:blip r:embed="rId34"/>
                    <a:stretch>
                      <a:fillRect/>
                    </a:stretch>
                  </pic:blipFill>
                  <pic:spPr>
                    <a:xfrm>
                      <a:off x="0" y="0"/>
                      <a:ext cx="5731510" cy="1281430"/>
                    </a:xfrm>
                    <a:prstGeom prst="rect">
                      <a:avLst/>
                    </a:prstGeom>
                  </pic:spPr>
                </pic:pic>
              </a:graphicData>
            </a:graphic>
          </wp:inline>
        </w:drawing>
      </w:r>
      <w:r w:rsidRPr="006934C9">
        <w:rPr>
          <w:noProof/>
        </w:rPr>
        <w:t xml:space="preserve"> </w:t>
      </w:r>
      <w:r>
        <w:rPr>
          <w:noProof/>
        </w:rPr>
        <w:lastRenderedPageBreak/>
        <w:drawing>
          <wp:inline distT="0" distB="0" distL="0" distR="0" wp14:anchorId="4769D34B" wp14:editId="557CB9E0">
            <wp:extent cx="5731510" cy="6356985"/>
            <wp:effectExtent l="0" t="0" r="2540" b="5715"/>
            <wp:docPr id="1609542713"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42713" name="Picture 1" descr="A screenshot of a video game&#10;&#10;Description automatically generated with medium confidence"/>
                    <pic:cNvPicPr/>
                  </pic:nvPicPr>
                  <pic:blipFill>
                    <a:blip r:embed="rId35"/>
                    <a:stretch>
                      <a:fillRect/>
                    </a:stretch>
                  </pic:blipFill>
                  <pic:spPr>
                    <a:xfrm>
                      <a:off x="0" y="0"/>
                      <a:ext cx="5731510" cy="6356985"/>
                    </a:xfrm>
                    <a:prstGeom prst="rect">
                      <a:avLst/>
                    </a:prstGeom>
                  </pic:spPr>
                </pic:pic>
              </a:graphicData>
            </a:graphic>
          </wp:inline>
        </w:drawing>
      </w:r>
      <w:r w:rsidRPr="006934C9">
        <w:rPr>
          <w:noProof/>
        </w:rPr>
        <w:t xml:space="preserve"> </w:t>
      </w:r>
      <w:r>
        <w:rPr>
          <w:noProof/>
        </w:rPr>
        <w:drawing>
          <wp:inline distT="0" distB="0" distL="0" distR="0" wp14:anchorId="5C5845DD" wp14:editId="34BCD279">
            <wp:extent cx="5731510" cy="1317625"/>
            <wp:effectExtent l="0" t="0" r="2540" b="0"/>
            <wp:docPr id="2131916078" name="Picture 1" descr="A white rectangular object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16078" name="Picture 1" descr="A white rectangular object with black text&#10;&#10;Description automatically generated with low confidence"/>
                    <pic:cNvPicPr/>
                  </pic:nvPicPr>
                  <pic:blipFill>
                    <a:blip r:embed="rId36"/>
                    <a:stretch>
                      <a:fillRect/>
                    </a:stretch>
                  </pic:blipFill>
                  <pic:spPr>
                    <a:xfrm>
                      <a:off x="0" y="0"/>
                      <a:ext cx="5731510" cy="1317625"/>
                    </a:xfrm>
                    <a:prstGeom prst="rect">
                      <a:avLst/>
                    </a:prstGeom>
                  </pic:spPr>
                </pic:pic>
              </a:graphicData>
            </a:graphic>
          </wp:inline>
        </w:drawing>
      </w:r>
      <w:r w:rsidRPr="006934C9">
        <w:rPr>
          <w:noProof/>
        </w:rPr>
        <w:t xml:space="preserve"> </w:t>
      </w:r>
      <w:r>
        <w:rPr>
          <w:noProof/>
        </w:rPr>
        <w:lastRenderedPageBreak/>
        <w:drawing>
          <wp:inline distT="0" distB="0" distL="0" distR="0" wp14:anchorId="228CF128" wp14:editId="3E53F63B">
            <wp:extent cx="5731510" cy="5033645"/>
            <wp:effectExtent l="0" t="0" r="2540" b="0"/>
            <wp:docPr id="1989203794" name="Picture 1" descr="A picture containing text, screenshot, receip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3794" name="Picture 1" descr="A picture containing text, screenshot, receipt, number&#10;&#10;Description automatically generated"/>
                    <pic:cNvPicPr/>
                  </pic:nvPicPr>
                  <pic:blipFill>
                    <a:blip r:embed="rId37"/>
                    <a:stretch>
                      <a:fillRect/>
                    </a:stretch>
                  </pic:blipFill>
                  <pic:spPr>
                    <a:xfrm>
                      <a:off x="0" y="0"/>
                      <a:ext cx="5731510" cy="5033645"/>
                    </a:xfrm>
                    <a:prstGeom prst="rect">
                      <a:avLst/>
                    </a:prstGeom>
                  </pic:spPr>
                </pic:pic>
              </a:graphicData>
            </a:graphic>
          </wp:inline>
        </w:drawing>
      </w:r>
      <w:r w:rsidRPr="006934C9">
        <w:rPr>
          <w:noProof/>
        </w:rPr>
        <w:t xml:space="preserve"> </w:t>
      </w:r>
      <w:r>
        <w:rPr>
          <w:noProof/>
        </w:rPr>
        <w:drawing>
          <wp:inline distT="0" distB="0" distL="0" distR="0" wp14:anchorId="09D88EC1" wp14:editId="6DC1AF40">
            <wp:extent cx="5731510" cy="2869565"/>
            <wp:effectExtent l="0" t="0" r="2540" b="6985"/>
            <wp:docPr id="906528729" name="Picture 1" descr="A screenshot of a pla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8729" name="Picture 1" descr="A screenshot of a plane&#10;&#10;Description automatically generated with low confidence"/>
                    <pic:cNvPicPr/>
                  </pic:nvPicPr>
                  <pic:blipFill>
                    <a:blip r:embed="rId38"/>
                    <a:stretch>
                      <a:fillRect/>
                    </a:stretch>
                  </pic:blipFill>
                  <pic:spPr>
                    <a:xfrm>
                      <a:off x="0" y="0"/>
                      <a:ext cx="5731510" cy="2869565"/>
                    </a:xfrm>
                    <a:prstGeom prst="rect">
                      <a:avLst/>
                    </a:prstGeom>
                  </pic:spPr>
                </pic:pic>
              </a:graphicData>
            </a:graphic>
          </wp:inline>
        </w:drawing>
      </w:r>
      <w:r w:rsidRPr="006934C9">
        <w:rPr>
          <w:noProof/>
        </w:rPr>
        <w:t xml:space="preserve"> </w:t>
      </w:r>
      <w:r>
        <w:rPr>
          <w:noProof/>
        </w:rPr>
        <w:lastRenderedPageBreak/>
        <w:drawing>
          <wp:inline distT="0" distB="0" distL="0" distR="0" wp14:anchorId="16015F3A" wp14:editId="5F081F3D">
            <wp:extent cx="5731510" cy="5816600"/>
            <wp:effectExtent l="0" t="0" r="2540" b="0"/>
            <wp:docPr id="1695186870"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86870" name="Picture 1" descr="A screenshot of a video game&#10;&#10;Description automatically generated with medium confidence"/>
                    <pic:cNvPicPr/>
                  </pic:nvPicPr>
                  <pic:blipFill>
                    <a:blip r:embed="rId39"/>
                    <a:stretch>
                      <a:fillRect/>
                    </a:stretch>
                  </pic:blipFill>
                  <pic:spPr>
                    <a:xfrm>
                      <a:off x="0" y="0"/>
                      <a:ext cx="5731510" cy="5816600"/>
                    </a:xfrm>
                    <a:prstGeom prst="rect">
                      <a:avLst/>
                    </a:prstGeom>
                  </pic:spPr>
                </pic:pic>
              </a:graphicData>
            </a:graphic>
          </wp:inline>
        </w:drawing>
      </w:r>
      <w:r w:rsidRPr="006934C9">
        <w:rPr>
          <w:noProof/>
        </w:rPr>
        <w:t xml:space="preserve"> </w:t>
      </w:r>
      <w:r>
        <w:rPr>
          <w:noProof/>
        </w:rPr>
        <w:drawing>
          <wp:inline distT="0" distB="0" distL="0" distR="0" wp14:anchorId="388ED989" wp14:editId="5A43A3B9">
            <wp:extent cx="5731510" cy="1363345"/>
            <wp:effectExtent l="0" t="0" r="2540" b="8255"/>
            <wp:docPr id="564414460"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14460" name="Picture 1" descr="A close-up of a computer screen&#10;&#10;Description automatically generated with low confidence"/>
                    <pic:cNvPicPr/>
                  </pic:nvPicPr>
                  <pic:blipFill>
                    <a:blip r:embed="rId40"/>
                    <a:stretch>
                      <a:fillRect/>
                    </a:stretch>
                  </pic:blipFill>
                  <pic:spPr>
                    <a:xfrm>
                      <a:off x="0" y="0"/>
                      <a:ext cx="5731510" cy="1363345"/>
                    </a:xfrm>
                    <a:prstGeom prst="rect">
                      <a:avLst/>
                    </a:prstGeom>
                  </pic:spPr>
                </pic:pic>
              </a:graphicData>
            </a:graphic>
          </wp:inline>
        </w:drawing>
      </w:r>
      <w:r w:rsidRPr="006934C9">
        <w:rPr>
          <w:noProof/>
        </w:rPr>
        <w:t xml:space="preserve"> </w:t>
      </w:r>
      <w:r>
        <w:rPr>
          <w:noProof/>
        </w:rPr>
        <w:lastRenderedPageBreak/>
        <w:drawing>
          <wp:inline distT="0" distB="0" distL="0" distR="0" wp14:anchorId="573124BE" wp14:editId="0F1881CF">
            <wp:extent cx="5731510" cy="5793105"/>
            <wp:effectExtent l="0" t="0" r="2540" b="0"/>
            <wp:docPr id="529693219" name="Picture 1"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3219" name="Picture 1" descr="A screenshot of a video game&#10;&#10;Description automatically generated with low confidence"/>
                    <pic:cNvPicPr/>
                  </pic:nvPicPr>
                  <pic:blipFill>
                    <a:blip r:embed="rId41"/>
                    <a:stretch>
                      <a:fillRect/>
                    </a:stretch>
                  </pic:blipFill>
                  <pic:spPr>
                    <a:xfrm>
                      <a:off x="0" y="0"/>
                      <a:ext cx="5731510" cy="5793105"/>
                    </a:xfrm>
                    <a:prstGeom prst="rect">
                      <a:avLst/>
                    </a:prstGeom>
                  </pic:spPr>
                </pic:pic>
              </a:graphicData>
            </a:graphic>
          </wp:inline>
        </w:drawing>
      </w:r>
      <w:r w:rsidRPr="006934C9">
        <w:rPr>
          <w:noProof/>
        </w:rPr>
        <w:t xml:space="preserve"> </w:t>
      </w:r>
      <w:r>
        <w:rPr>
          <w:noProof/>
        </w:rPr>
        <w:drawing>
          <wp:inline distT="0" distB="0" distL="0" distR="0" wp14:anchorId="368223C6" wp14:editId="477FD646">
            <wp:extent cx="5731510" cy="1512570"/>
            <wp:effectExtent l="0" t="0" r="2540" b="0"/>
            <wp:docPr id="1689542394"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42394" name="Picture 1" descr="A picture containing text, screenshot, line, font&#10;&#10;Description automatically generated"/>
                    <pic:cNvPicPr/>
                  </pic:nvPicPr>
                  <pic:blipFill>
                    <a:blip r:embed="rId42"/>
                    <a:stretch>
                      <a:fillRect/>
                    </a:stretch>
                  </pic:blipFill>
                  <pic:spPr>
                    <a:xfrm>
                      <a:off x="0" y="0"/>
                      <a:ext cx="5731510" cy="1512570"/>
                    </a:xfrm>
                    <a:prstGeom prst="rect">
                      <a:avLst/>
                    </a:prstGeom>
                  </pic:spPr>
                </pic:pic>
              </a:graphicData>
            </a:graphic>
          </wp:inline>
        </w:drawing>
      </w:r>
      <w:r w:rsidRPr="006934C9">
        <w:rPr>
          <w:noProof/>
        </w:rPr>
        <w:t xml:space="preserve"> </w:t>
      </w:r>
      <w:r>
        <w:rPr>
          <w:noProof/>
        </w:rPr>
        <w:lastRenderedPageBreak/>
        <w:drawing>
          <wp:inline distT="0" distB="0" distL="0" distR="0" wp14:anchorId="012D7D78" wp14:editId="5E93A344">
            <wp:extent cx="5731510" cy="4459605"/>
            <wp:effectExtent l="0" t="0" r="2540" b="0"/>
            <wp:docPr id="66006542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65425" name="Picture 1" descr="A picture containing text, screenshot, font, number&#10;&#10;Description automatically generated"/>
                    <pic:cNvPicPr/>
                  </pic:nvPicPr>
                  <pic:blipFill>
                    <a:blip r:embed="rId43"/>
                    <a:stretch>
                      <a:fillRect/>
                    </a:stretch>
                  </pic:blipFill>
                  <pic:spPr>
                    <a:xfrm>
                      <a:off x="0" y="0"/>
                      <a:ext cx="5731510" cy="4459605"/>
                    </a:xfrm>
                    <a:prstGeom prst="rect">
                      <a:avLst/>
                    </a:prstGeom>
                  </pic:spPr>
                </pic:pic>
              </a:graphicData>
            </a:graphic>
          </wp:inline>
        </w:drawing>
      </w:r>
      <w:r w:rsidR="003722E5" w:rsidRPr="003722E5">
        <w:rPr>
          <w:noProof/>
        </w:rPr>
        <w:t xml:space="preserve"> </w:t>
      </w:r>
      <w:r w:rsidR="003722E5">
        <w:rPr>
          <w:noProof/>
        </w:rPr>
        <w:drawing>
          <wp:inline distT="0" distB="0" distL="0" distR="0" wp14:anchorId="681A462C" wp14:editId="4840F764">
            <wp:extent cx="5731510" cy="1285240"/>
            <wp:effectExtent l="0" t="0" r="2540" b="0"/>
            <wp:docPr id="2115594000"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94000" name="Picture 1" descr="A picture containing text, line, font, screenshot&#10;&#10;Description automatically generated"/>
                    <pic:cNvPicPr/>
                  </pic:nvPicPr>
                  <pic:blipFill>
                    <a:blip r:embed="rId44"/>
                    <a:stretch>
                      <a:fillRect/>
                    </a:stretch>
                  </pic:blipFill>
                  <pic:spPr>
                    <a:xfrm>
                      <a:off x="0" y="0"/>
                      <a:ext cx="5731510" cy="1285240"/>
                    </a:xfrm>
                    <a:prstGeom prst="rect">
                      <a:avLst/>
                    </a:prstGeom>
                  </pic:spPr>
                </pic:pic>
              </a:graphicData>
            </a:graphic>
          </wp:inline>
        </w:drawing>
      </w:r>
    </w:p>
    <w:p w14:paraId="586D7289" w14:textId="77777777" w:rsidR="004B003D" w:rsidRDefault="004B003D" w:rsidP="00E51C4B"/>
    <w:p w14:paraId="32E2BB6F" w14:textId="77777777" w:rsidR="004B003D" w:rsidRDefault="004B003D" w:rsidP="00E51C4B"/>
    <w:p w14:paraId="2EA1A5D5" w14:textId="77777777" w:rsidR="004B003D" w:rsidRDefault="004B003D" w:rsidP="00E51C4B"/>
    <w:p w14:paraId="2D21A1BA" w14:textId="3FA6236F" w:rsidR="004B003D" w:rsidRDefault="004B003D" w:rsidP="00E51C4B"/>
    <w:p w14:paraId="630A5533" w14:textId="77777777" w:rsidR="004B003D" w:rsidRDefault="004B003D" w:rsidP="00E51C4B"/>
    <w:p w14:paraId="4D3AD282" w14:textId="77777777" w:rsidR="004B003D" w:rsidRDefault="004B003D" w:rsidP="00E51C4B"/>
    <w:p w14:paraId="7F746E8D" w14:textId="77777777" w:rsidR="004B003D" w:rsidRDefault="004B003D" w:rsidP="00E51C4B"/>
    <w:p w14:paraId="23316984" w14:textId="77777777" w:rsidR="004B003D" w:rsidRDefault="004B003D" w:rsidP="00E51C4B"/>
    <w:p w14:paraId="3E9E698D" w14:textId="77777777" w:rsidR="004B003D" w:rsidRDefault="004B003D" w:rsidP="00E51C4B"/>
    <w:p w14:paraId="643A81C3" w14:textId="77777777" w:rsidR="004B003D" w:rsidRDefault="004B003D" w:rsidP="00E51C4B"/>
    <w:p w14:paraId="512DEEB9" w14:textId="77777777" w:rsidR="002F713E" w:rsidRDefault="002F713E" w:rsidP="00E51C4B"/>
    <w:p w14:paraId="32878DDD" w14:textId="77777777" w:rsidR="00783412" w:rsidRDefault="00783412" w:rsidP="00783412">
      <w:pPr>
        <w:pStyle w:val="Heading1"/>
      </w:pPr>
      <w:bookmarkStart w:id="5" w:name="_Toc54714379"/>
      <w:bookmarkStart w:id="6" w:name="_Ref133424545"/>
      <w:r w:rsidRPr="00F474B1">
        <w:t>References</w:t>
      </w:r>
      <w:bookmarkEnd w:id="5"/>
      <w:bookmarkEnd w:id="6"/>
    </w:p>
    <w:p w14:paraId="155A2690" w14:textId="77777777" w:rsidR="00783412" w:rsidRPr="00E14690" w:rsidRDefault="00783412" w:rsidP="00783412"/>
    <w:p w14:paraId="3E861C88" w14:textId="77777777" w:rsidR="00783412" w:rsidRDefault="00783412" w:rsidP="00783412">
      <w:pPr>
        <w:pStyle w:val="ListParagraph"/>
        <w:numPr>
          <w:ilvl w:val="0"/>
          <w:numId w:val="14"/>
        </w:numPr>
      </w:pPr>
      <w:r w:rsidRPr="00E14690">
        <w:t>Unity XR Input</w:t>
      </w:r>
      <w:r>
        <w:t>, Unity Technologies (2023)</w:t>
      </w:r>
      <w:r w:rsidRPr="00F474B1">
        <w:rPr>
          <w:rFonts w:eastAsia="Times New Roman"/>
          <w:szCs w:val="24"/>
        </w:rPr>
        <w:t xml:space="preserve"> [Online</w:t>
      </w:r>
      <w:r>
        <w:rPr>
          <w:rFonts w:eastAsia="Times New Roman"/>
          <w:szCs w:val="24"/>
        </w:rPr>
        <w:t>]</w:t>
      </w:r>
      <w:r>
        <w:t xml:space="preserve">                                                 Available at:</w:t>
      </w:r>
      <w:r w:rsidRPr="00E14690">
        <w:t xml:space="preserve"> </w:t>
      </w:r>
      <w:hyperlink r:id="rId45" w:history="1">
        <w:r w:rsidRPr="00802435">
          <w:rPr>
            <w:rStyle w:val="Hyperlink"/>
          </w:rPr>
          <w:t>https://docs.unity3d.com/Manual/xr_input.html</w:t>
        </w:r>
      </w:hyperlink>
      <w:r>
        <w:t xml:space="preserve">  (Accessed:24-04-2023)</w:t>
      </w:r>
    </w:p>
    <w:p w14:paraId="3A016C6A" w14:textId="77777777" w:rsidR="00783412" w:rsidRDefault="00783412" w:rsidP="00783412">
      <w:pPr>
        <w:pStyle w:val="ListParagraph"/>
      </w:pPr>
    </w:p>
    <w:p w14:paraId="63A904A2" w14:textId="77777777" w:rsidR="00783412" w:rsidRDefault="00783412" w:rsidP="00783412">
      <w:pPr>
        <w:pStyle w:val="ListParagraph"/>
        <w:numPr>
          <w:ilvl w:val="0"/>
          <w:numId w:val="14"/>
        </w:numPr>
      </w:pPr>
      <w:r w:rsidRPr="00E14690">
        <w:t>Input for OpenVR controllers</w:t>
      </w:r>
      <w:r>
        <w:t>,</w:t>
      </w:r>
      <w:r w:rsidRPr="00E14690">
        <w:t xml:space="preserve"> </w:t>
      </w:r>
      <w:r>
        <w:t xml:space="preserve">Unity Technologies (2023) </w:t>
      </w:r>
      <w:r w:rsidRPr="00F474B1">
        <w:rPr>
          <w:rFonts w:eastAsia="Times New Roman"/>
          <w:szCs w:val="24"/>
        </w:rPr>
        <w:t>[Online</w:t>
      </w:r>
      <w:r>
        <w:rPr>
          <w:rFonts w:eastAsia="Times New Roman"/>
          <w:szCs w:val="24"/>
        </w:rPr>
        <w:t>]</w:t>
      </w:r>
      <w:r>
        <w:t xml:space="preserve">                                                              Available at:</w:t>
      </w:r>
      <w:r w:rsidRPr="00E14690">
        <w:t xml:space="preserve"> </w:t>
      </w:r>
      <w:hyperlink r:id="rId46" w:history="1">
        <w:r w:rsidRPr="00802435">
          <w:rPr>
            <w:rStyle w:val="Hyperlink"/>
          </w:rPr>
          <w:t>https://docs.unity3d.com/560/Documentation/Manual/OpenVRControllers.html</w:t>
        </w:r>
      </w:hyperlink>
      <w:r>
        <w:t xml:space="preserve">   (Accessed:24-04-2023) </w:t>
      </w:r>
    </w:p>
    <w:p w14:paraId="6623AACB" w14:textId="77777777" w:rsidR="00783412" w:rsidRDefault="00783412" w:rsidP="00783412">
      <w:pPr>
        <w:pStyle w:val="ListParagraph"/>
      </w:pPr>
    </w:p>
    <w:p w14:paraId="015C15D3" w14:textId="77777777" w:rsidR="00783412" w:rsidRDefault="00783412" w:rsidP="00783412">
      <w:pPr>
        <w:pStyle w:val="ListParagraph"/>
        <w:numPr>
          <w:ilvl w:val="0"/>
          <w:numId w:val="14"/>
        </w:numPr>
      </w:pPr>
      <w:r w:rsidRPr="00E14690">
        <w:t>William</w:t>
      </w:r>
      <w:r>
        <w:t xml:space="preserve">, </w:t>
      </w:r>
      <w:r w:rsidRPr="00E14690">
        <w:t xml:space="preserve">How to Perform VR Interaction With Objects [Unity Tutorial] </w:t>
      </w:r>
      <w:r>
        <w:t>(2023)</w:t>
      </w:r>
      <w:r w:rsidRPr="00251B9C">
        <w:rPr>
          <w:rFonts w:eastAsia="Times New Roman"/>
          <w:szCs w:val="24"/>
        </w:rPr>
        <w:t xml:space="preserve"> </w:t>
      </w:r>
      <w:r w:rsidRPr="00F474B1">
        <w:rPr>
          <w:rFonts w:eastAsia="Times New Roman"/>
          <w:szCs w:val="24"/>
        </w:rPr>
        <w:t>[Online</w:t>
      </w:r>
      <w:r>
        <w:rPr>
          <w:rFonts w:eastAsia="Times New Roman"/>
          <w:szCs w:val="24"/>
        </w:rPr>
        <w:t>]</w:t>
      </w:r>
      <w:r>
        <w:t>Available at:</w:t>
      </w:r>
      <w:r w:rsidRPr="00E14690">
        <w:t xml:space="preserve"> </w:t>
      </w:r>
      <w:hyperlink r:id="rId47" w:history="1">
        <w:r w:rsidRPr="00802435">
          <w:rPr>
            <w:rStyle w:val="Hyperlink"/>
          </w:rPr>
          <w:t>https://arvrtips.com/vr-interaction-with-objects/</w:t>
        </w:r>
      </w:hyperlink>
      <w:r>
        <w:t xml:space="preserve">  (Accessed:24-04-2023)</w:t>
      </w:r>
    </w:p>
    <w:p w14:paraId="44BDFE98" w14:textId="77777777" w:rsidR="00783412" w:rsidRDefault="00783412" w:rsidP="00783412">
      <w:pPr>
        <w:pStyle w:val="ListParagraph"/>
      </w:pPr>
    </w:p>
    <w:p w14:paraId="47DCD6E0" w14:textId="77777777" w:rsidR="00783412" w:rsidRDefault="00783412" w:rsidP="00783412">
      <w:pPr>
        <w:pStyle w:val="ListParagraph"/>
        <w:numPr>
          <w:ilvl w:val="0"/>
          <w:numId w:val="14"/>
        </w:numPr>
      </w:pPr>
      <w:r w:rsidRPr="009C48E8">
        <w:t>Green Hell VR on Steam</w:t>
      </w:r>
      <w:r w:rsidRPr="00E14690">
        <w:t xml:space="preserve"> </w:t>
      </w:r>
      <w:r>
        <w:t>(2023)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E14690">
        <w:t xml:space="preserve"> </w:t>
      </w:r>
      <w:hyperlink r:id="rId48" w:history="1">
        <w:r w:rsidRPr="00802435">
          <w:rPr>
            <w:rStyle w:val="Hyperlink"/>
          </w:rPr>
          <w:t>https://store.steampowered.com/app/1782330/Green_Hell_VR/</w:t>
        </w:r>
      </w:hyperlink>
      <w:r>
        <w:t xml:space="preserve"> (Accessed:24-04-2023)</w:t>
      </w:r>
    </w:p>
    <w:p w14:paraId="7E2C2384" w14:textId="77777777" w:rsidR="00783412" w:rsidRDefault="00783412" w:rsidP="00783412">
      <w:pPr>
        <w:pStyle w:val="ListParagraph"/>
      </w:pPr>
    </w:p>
    <w:p w14:paraId="7E5B7E7A" w14:textId="77777777" w:rsidR="00783412" w:rsidRDefault="00783412" w:rsidP="00783412">
      <w:pPr>
        <w:pStyle w:val="ListParagraph"/>
        <w:numPr>
          <w:ilvl w:val="0"/>
          <w:numId w:val="14"/>
        </w:numPr>
      </w:pPr>
      <w:r w:rsidRPr="00934400">
        <w:t>Open Source Networking for Unity</w:t>
      </w:r>
      <w:r>
        <w:t xml:space="preserve"> (2023)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934400">
        <w:t xml:space="preserve"> </w:t>
      </w:r>
      <w:hyperlink r:id="rId49" w:tgtFrame="_blank" w:history="1">
        <w:r w:rsidRPr="00934400">
          <w:rPr>
            <w:rStyle w:val="Hyperlink"/>
          </w:rPr>
          <w:t>https://mirror-networking.com/</w:t>
        </w:r>
      </w:hyperlink>
      <w:r w:rsidRPr="00934400">
        <w:t xml:space="preserve"> </w:t>
      </w:r>
      <w:r>
        <w:t xml:space="preserve"> (Accessed:24-04-2023)</w:t>
      </w:r>
    </w:p>
    <w:p w14:paraId="17101485" w14:textId="77777777" w:rsidR="00783412" w:rsidRDefault="00783412" w:rsidP="00783412">
      <w:pPr>
        <w:pStyle w:val="ListParagraph"/>
      </w:pPr>
    </w:p>
    <w:p w14:paraId="5EEFF214" w14:textId="77777777" w:rsidR="00783412" w:rsidRDefault="00783412" w:rsidP="00783412">
      <w:pPr>
        <w:pStyle w:val="ListParagraph"/>
        <w:numPr>
          <w:ilvl w:val="0"/>
          <w:numId w:val="14"/>
        </w:numPr>
      </w:pPr>
      <w:r w:rsidRPr="00934400">
        <w:t>Verior</w:t>
      </w:r>
      <w:r>
        <w:t xml:space="preserve"> </w:t>
      </w:r>
      <w:r w:rsidRPr="00934400">
        <w:t xml:space="preserve">Pies, </w:t>
      </w:r>
      <w:r w:rsidRPr="00934400">
        <w:rPr>
          <w:lang w:val="en-GB" w:eastAsia="en-GB"/>
        </w:rPr>
        <w:t>ParrelSync: (Unity3D) Test multiplayer without building</w:t>
      </w:r>
      <w:r>
        <w:rPr>
          <w:lang w:val="en-GB" w:eastAsia="en-GB"/>
        </w:rPr>
        <w:t xml:space="preserve"> (2023)</w:t>
      </w:r>
      <w:r w:rsidRPr="00251B9C">
        <w:rPr>
          <w:rFonts w:eastAsia="Times New Roman"/>
          <w:szCs w:val="24"/>
        </w:rPr>
        <w:t xml:space="preserve"> </w:t>
      </w:r>
      <w:r w:rsidRPr="00F474B1">
        <w:rPr>
          <w:rFonts w:eastAsia="Times New Roman"/>
          <w:szCs w:val="24"/>
        </w:rPr>
        <w:t>[Online</w:t>
      </w:r>
      <w:r>
        <w:rPr>
          <w:rFonts w:eastAsia="Times New Roman"/>
          <w:szCs w:val="24"/>
        </w:rPr>
        <w:t>]</w:t>
      </w:r>
      <w:r>
        <w:t xml:space="preserve"> Available at:</w:t>
      </w:r>
      <w:r w:rsidRPr="00934400">
        <w:t xml:space="preserve">  </w:t>
      </w:r>
      <w:hyperlink r:id="rId50" w:history="1">
        <w:r w:rsidRPr="00802435">
          <w:rPr>
            <w:rStyle w:val="Hyperlink"/>
          </w:rPr>
          <w:t>https://github.com/VeriorPies/ParrelSync</w:t>
        </w:r>
      </w:hyperlink>
      <w:r>
        <w:t xml:space="preserve"> (Accessed:24-04-2023)</w:t>
      </w:r>
    </w:p>
    <w:p w14:paraId="3B088B40" w14:textId="77777777" w:rsidR="00985AF0" w:rsidRDefault="00985AF0" w:rsidP="00985AF0">
      <w:pPr>
        <w:pStyle w:val="ListParagraph"/>
      </w:pPr>
    </w:p>
    <w:p w14:paraId="5826E595" w14:textId="36633847" w:rsidR="00985AF0" w:rsidRPr="00985AF0" w:rsidRDefault="00985AF0" w:rsidP="00985AF0">
      <w:pPr>
        <w:pStyle w:val="ListParagraph"/>
        <w:numPr>
          <w:ilvl w:val="0"/>
          <w:numId w:val="14"/>
        </w:numPr>
      </w:pPr>
      <w:r w:rsidRPr="00985AF0">
        <w:t>CRC Card Maker</w:t>
      </w:r>
      <w:r>
        <w:t xml:space="preserve"> (2023) [Online] Available at: </w:t>
      </w:r>
      <w:hyperlink r:id="rId51" w:tgtFrame="_blank" w:history="1">
        <w:r w:rsidRPr="00985AF0">
          <w:rPr>
            <w:rStyle w:val="Hyperlink"/>
          </w:rPr>
          <w:t>https://echeung.me/crcmaker/</w:t>
        </w:r>
      </w:hyperlink>
      <w:r>
        <w:t xml:space="preserve"> (Accessed: 25-04-2023)</w:t>
      </w:r>
    </w:p>
    <w:p w14:paraId="26D9D147" w14:textId="77777777" w:rsidR="00773FB4" w:rsidRPr="00773FB4" w:rsidRDefault="00773FB4" w:rsidP="00773FB4">
      <w:pPr>
        <w:rPr>
          <w:rFonts w:eastAsia="Times New Roman"/>
          <w:szCs w:val="24"/>
        </w:rPr>
      </w:pPr>
    </w:p>
    <w:p w14:paraId="0D3E4D43" w14:textId="77777777" w:rsidR="00773FB4" w:rsidRPr="00773FB4" w:rsidRDefault="00773FB4" w:rsidP="00773FB4">
      <w:pPr>
        <w:rPr>
          <w:rFonts w:eastAsia="Times New Roman"/>
          <w:szCs w:val="24"/>
        </w:rPr>
      </w:pPr>
    </w:p>
    <w:p w14:paraId="2A26CD39" w14:textId="77777777" w:rsidR="00773FB4" w:rsidRPr="00773FB4" w:rsidRDefault="00773FB4" w:rsidP="00773FB4">
      <w:pPr>
        <w:rPr>
          <w:rFonts w:eastAsia="Times New Roman"/>
          <w:szCs w:val="24"/>
        </w:rPr>
      </w:pPr>
    </w:p>
    <w:p w14:paraId="2D9BBAEE" w14:textId="77777777" w:rsidR="00773FB4" w:rsidRPr="00773FB4" w:rsidRDefault="00773FB4" w:rsidP="00773FB4">
      <w:pPr>
        <w:rPr>
          <w:rFonts w:eastAsia="Times New Roman"/>
          <w:szCs w:val="24"/>
        </w:rPr>
      </w:pPr>
    </w:p>
    <w:p w14:paraId="4A5F1148" w14:textId="77777777" w:rsidR="00773FB4" w:rsidRPr="00773FB4" w:rsidRDefault="00773FB4" w:rsidP="00773FB4">
      <w:pPr>
        <w:rPr>
          <w:rFonts w:eastAsia="Times New Roman"/>
          <w:szCs w:val="24"/>
        </w:rPr>
      </w:pPr>
    </w:p>
    <w:p w14:paraId="3C26C24F" w14:textId="77777777" w:rsidR="00773FB4" w:rsidRPr="00773FB4" w:rsidRDefault="00773FB4" w:rsidP="00773FB4">
      <w:pPr>
        <w:rPr>
          <w:rFonts w:eastAsia="Times New Roman"/>
          <w:szCs w:val="24"/>
        </w:rPr>
      </w:pPr>
    </w:p>
    <w:p w14:paraId="35F931A8" w14:textId="77777777" w:rsidR="00773FB4" w:rsidRPr="00773FB4" w:rsidRDefault="00773FB4" w:rsidP="00773FB4">
      <w:pPr>
        <w:rPr>
          <w:rFonts w:eastAsia="Times New Roman"/>
          <w:szCs w:val="24"/>
        </w:rPr>
      </w:pPr>
    </w:p>
    <w:p w14:paraId="33F2D585" w14:textId="77777777" w:rsidR="00773FB4" w:rsidRPr="00773FB4" w:rsidRDefault="00773FB4" w:rsidP="00104242">
      <w:pPr>
        <w:jc w:val="right"/>
        <w:rPr>
          <w:rFonts w:eastAsia="Times New Roman"/>
          <w:szCs w:val="24"/>
        </w:rPr>
      </w:pPr>
    </w:p>
    <w:sectPr w:rsidR="00773FB4" w:rsidRPr="00773FB4" w:rsidSect="00255E27">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F1C2" w14:textId="77777777" w:rsidR="00DB6249" w:rsidRDefault="00DB6249" w:rsidP="00255E27">
      <w:pPr>
        <w:spacing w:after="0" w:line="240" w:lineRule="auto"/>
      </w:pPr>
      <w:r>
        <w:separator/>
      </w:r>
    </w:p>
  </w:endnote>
  <w:endnote w:type="continuationSeparator" w:id="0">
    <w:p w14:paraId="29BE0932" w14:textId="77777777" w:rsidR="00DB6249" w:rsidRDefault="00DB6249"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0C759"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7B3C4CB6"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7126F" w14:textId="77777777" w:rsidR="00DB6249" w:rsidRDefault="00DB6249" w:rsidP="00255E27">
      <w:pPr>
        <w:spacing w:after="0" w:line="240" w:lineRule="auto"/>
      </w:pPr>
      <w:r>
        <w:separator/>
      </w:r>
    </w:p>
  </w:footnote>
  <w:footnote w:type="continuationSeparator" w:id="0">
    <w:p w14:paraId="7D299AB4" w14:textId="77777777" w:rsidR="00DB6249" w:rsidRDefault="00DB6249"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9" w15:restartNumberingAfterBreak="0">
    <w:nsid w:val="4C105597"/>
    <w:multiLevelType w:val="hybridMultilevel"/>
    <w:tmpl w:val="ACDC0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026">
    <w:abstractNumId w:val="5"/>
  </w:num>
  <w:num w:numId="2" w16cid:durableId="1012417756">
    <w:abstractNumId w:val="1"/>
  </w:num>
  <w:num w:numId="3" w16cid:durableId="2110007942">
    <w:abstractNumId w:val="0"/>
  </w:num>
  <w:num w:numId="4" w16cid:durableId="481389286">
    <w:abstractNumId w:val="2"/>
  </w:num>
  <w:num w:numId="5" w16cid:durableId="1495678382">
    <w:abstractNumId w:val="10"/>
  </w:num>
  <w:num w:numId="6" w16cid:durableId="6029621">
    <w:abstractNumId w:val="13"/>
  </w:num>
  <w:num w:numId="7" w16cid:durableId="261688730">
    <w:abstractNumId w:val="3"/>
  </w:num>
  <w:num w:numId="8" w16cid:durableId="2100904441">
    <w:abstractNumId w:val="4"/>
  </w:num>
  <w:num w:numId="9" w16cid:durableId="545022886">
    <w:abstractNumId w:val="6"/>
  </w:num>
  <w:num w:numId="10" w16cid:durableId="783963064">
    <w:abstractNumId w:val="12"/>
  </w:num>
  <w:num w:numId="11" w16cid:durableId="258947930">
    <w:abstractNumId w:val="7"/>
  </w:num>
  <w:num w:numId="12" w16cid:durableId="662204516">
    <w:abstractNumId w:val="11"/>
  </w:num>
  <w:num w:numId="13" w16cid:durableId="1903370636">
    <w:abstractNumId w:val="8"/>
  </w:num>
  <w:num w:numId="14" w16cid:durableId="1877503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1"/>
    <w:rsid w:val="00005F95"/>
    <w:rsid w:val="00016144"/>
    <w:rsid w:val="000516B4"/>
    <w:rsid w:val="0008642F"/>
    <w:rsid w:val="000869EC"/>
    <w:rsid w:val="00096069"/>
    <w:rsid w:val="000E6224"/>
    <w:rsid w:val="00104242"/>
    <w:rsid w:val="00187312"/>
    <w:rsid w:val="001913E3"/>
    <w:rsid w:val="001B78FA"/>
    <w:rsid w:val="001F1E96"/>
    <w:rsid w:val="00255E27"/>
    <w:rsid w:val="00263F61"/>
    <w:rsid w:val="0029646C"/>
    <w:rsid w:val="002B61CA"/>
    <w:rsid w:val="002D2FA5"/>
    <w:rsid w:val="002D5C1E"/>
    <w:rsid w:val="002F713E"/>
    <w:rsid w:val="00356F01"/>
    <w:rsid w:val="003722E5"/>
    <w:rsid w:val="003A3056"/>
    <w:rsid w:val="003C1C99"/>
    <w:rsid w:val="003C7A4C"/>
    <w:rsid w:val="003D7C41"/>
    <w:rsid w:val="00436A33"/>
    <w:rsid w:val="004A4019"/>
    <w:rsid w:val="004B003D"/>
    <w:rsid w:val="004B1BB4"/>
    <w:rsid w:val="004C3962"/>
    <w:rsid w:val="004F37C5"/>
    <w:rsid w:val="004F60F5"/>
    <w:rsid w:val="005105CE"/>
    <w:rsid w:val="005836E7"/>
    <w:rsid w:val="005B0402"/>
    <w:rsid w:val="00607384"/>
    <w:rsid w:val="006100A0"/>
    <w:rsid w:val="0061213C"/>
    <w:rsid w:val="006233D5"/>
    <w:rsid w:val="0064098B"/>
    <w:rsid w:val="006418F0"/>
    <w:rsid w:val="00650520"/>
    <w:rsid w:val="00663590"/>
    <w:rsid w:val="00665693"/>
    <w:rsid w:val="00674D1A"/>
    <w:rsid w:val="0067728C"/>
    <w:rsid w:val="0069173E"/>
    <w:rsid w:val="006934C9"/>
    <w:rsid w:val="00713B1B"/>
    <w:rsid w:val="00735959"/>
    <w:rsid w:val="00747921"/>
    <w:rsid w:val="00765F52"/>
    <w:rsid w:val="00773FB4"/>
    <w:rsid w:val="00783412"/>
    <w:rsid w:val="007C09EC"/>
    <w:rsid w:val="007E5A89"/>
    <w:rsid w:val="008032AD"/>
    <w:rsid w:val="00895385"/>
    <w:rsid w:val="008A45C6"/>
    <w:rsid w:val="008B1359"/>
    <w:rsid w:val="008D41A8"/>
    <w:rsid w:val="008E24CC"/>
    <w:rsid w:val="008F307E"/>
    <w:rsid w:val="009018E4"/>
    <w:rsid w:val="00903146"/>
    <w:rsid w:val="00916337"/>
    <w:rsid w:val="00934FD4"/>
    <w:rsid w:val="00975CBB"/>
    <w:rsid w:val="00985AF0"/>
    <w:rsid w:val="009C77A1"/>
    <w:rsid w:val="009D1885"/>
    <w:rsid w:val="00A12AE2"/>
    <w:rsid w:val="00A24E1A"/>
    <w:rsid w:val="00A31D94"/>
    <w:rsid w:val="00AB340A"/>
    <w:rsid w:val="00AD3B10"/>
    <w:rsid w:val="00AF7444"/>
    <w:rsid w:val="00B16F88"/>
    <w:rsid w:val="00B278F0"/>
    <w:rsid w:val="00B31D61"/>
    <w:rsid w:val="00B33BDE"/>
    <w:rsid w:val="00B624E7"/>
    <w:rsid w:val="00B77AF0"/>
    <w:rsid w:val="00BC2C37"/>
    <w:rsid w:val="00BC2D1F"/>
    <w:rsid w:val="00BD4880"/>
    <w:rsid w:val="00BD6866"/>
    <w:rsid w:val="00BE40ED"/>
    <w:rsid w:val="00C115B9"/>
    <w:rsid w:val="00C152C3"/>
    <w:rsid w:val="00C1784A"/>
    <w:rsid w:val="00C226B1"/>
    <w:rsid w:val="00C73534"/>
    <w:rsid w:val="00C7445C"/>
    <w:rsid w:val="00CA140D"/>
    <w:rsid w:val="00CD6D2C"/>
    <w:rsid w:val="00CE15EC"/>
    <w:rsid w:val="00CF6183"/>
    <w:rsid w:val="00D24C21"/>
    <w:rsid w:val="00D26C84"/>
    <w:rsid w:val="00D364F7"/>
    <w:rsid w:val="00D7108B"/>
    <w:rsid w:val="00D8178C"/>
    <w:rsid w:val="00DA3710"/>
    <w:rsid w:val="00DB6249"/>
    <w:rsid w:val="00DF6FF1"/>
    <w:rsid w:val="00E055F3"/>
    <w:rsid w:val="00E247BC"/>
    <w:rsid w:val="00E41A8C"/>
    <w:rsid w:val="00E51C4B"/>
    <w:rsid w:val="00EB2205"/>
    <w:rsid w:val="00EB49CF"/>
    <w:rsid w:val="00EF7607"/>
    <w:rsid w:val="00F02456"/>
    <w:rsid w:val="00F04A6C"/>
    <w:rsid w:val="00F11E8C"/>
    <w:rsid w:val="00F37767"/>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6CCC5"/>
  <w15:chartTrackingRefBased/>
  <w15:docId w15:val="{EF394360-18D1-44C5-83A0-FBFCCBFF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FD4"/>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783412"/>
    <w:pPr>
      <w:ind w:left="720"/>
      <w:contextualSpacing/>
    </w:pPr>
  </w:style>
  <w:style w:type="paragraph" w:styleId="NormalWeb">
    <w:name w:val="Normal (Web)"/>
    <w:basedOn w:val="Normal"/>
    <w:uiPriority w:val="99"/>
    <w:semiHidden/>
    <w:unhideWhenUsed/>
    <w:rsid w:val="00B624E7"/>
    <w:pPr>
      <w:spacing w:before="100" w:beforeAutospacing="1" w:after="100" w:afterAutospacing="1" w:line="240" w:lineRule="auto"/>
    </w:pPr>
    <w:rPr>
      <w:rFonts w:eastAsia="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4058">
      <w:bodyDiv w:val="1"/>
      <w:marLeft w:val="0"/>
      <w:marRight w:val="0"/>
      <w:marTop w:val="0"/>
      <w:marBottom w:val="0"/>
      <w:divBdr>
        <w:top w:val="none" w:sz="0" w:space="0" w:color="auto"/>
        <w:left w:val="none" w:sz="0" w:space="0" w:color="auto"/>
        <w:bottom w:val="none" w:sz="0" w:space="0" w:color="auto"/>
        <w:right w:val="none" w:sz="0" w:space="0" w:color="auto"/>
      </w:divBdr>
    </w:div>
    <w:div w:id="811480457">
      <w:bodyDiv w:val="1"/>
      <w:marLeft w:val="0"/>
      <w:marRight w:val="0"/>
      <w:marTop w:val="0"/>
      <w:marBottom w:val="0"/>
      <w:divBdr>
        <w:top w:val="none" w:sz="0" w:space="0" w:color="auto"/>
        <w:left w:val="none" w:sz="0" w:space="0" w:color="auto"/>
        <w:bottom w:val="none" w:sz="0" w:space="0" w:color="auto"/>
        <w:right w:val="none" w:sz="0" w:space="0" w:color="auto"/>
      </w:divBdr>
    </w:div>
    <w:div w:id="21357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9.png"/><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hyperlink" Target="https://arvrtips.com/vr-interaction-with-objects/" TargetMode="External"/><Relationship Id="rId50" Type="http://schemas.openxmlformats.org/officeDocument/2006/relationships/hyperlink" Target="https://github.com/VeriorPies/ParrelSync"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customXml" Target="ink/ink7.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docs.unity3d.com/Manual/xr_input.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customXml" Target="ink/ink10.xml"/><Relationship Id="rId44" Type="http://schemas.openxmlformats.org/officeDocument/2006/relationships/image" Target="media/image24.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store.steampowered.com/app/1782330/Green_Hell_VR/" TargetMode="External"/><Relationship Id="rId8" Type="http://schemas.openxmlformats.org/officeDocument/2006/relationships/webSettings" Target="webSettings.xml"/><Relationship Id="rId51" Type="http://schemas.openxmlformats.org/officeDocument/2006/relationships/hyperlink" Target="https://echeung.me/crcmaker/" TargetMode="External"/><Relationship Id="rId3" Type="http://schemas.openxmlformats.org/officeDocument/2006/relationships/customXml" Target="../customXml/item3.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docs.unity3d.com/560/Documentation/Manual/OpenVRControllers.html" TargetMode="External"/><Relationship Id="rId20" Type="http://schemas.openxmlformats.org/officeDocument/2006/relationships/customXml" Target="ink/ink5.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image" Target="media/image16.png"/><Relationship Id="rId49" Type="http://schemas.openxmlformats.org/officeDocument/2006/relationships/hyperlink" Target="https://mirror-networkin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50016\Downloads\SETU_-_Technical_Design_Document_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41.624"/>
    </inkml:context>
    <inkml:brush xml:id="br0">
      <inkml:brushProperty name="width" value="0.05" units="cm"/>
      <inkml:brushProperty name="height" value="0.05" units="cm"/>
    </inkml:brush>
  </inkml:definitions>
  <inkml:trace contextRef="#ctx0" brushRef="#br0">0 185 24575,'0'-3'0,"1"1"0,-1 0 0,1 0 0,-1-1 0,1 2 0,0-1 0,0 0 0,0 1 0,0-2 0,0 1 0,0 1 0,1-1 0,-1 1 0,0 0 0,1-2 0,-1 2 0,1 0 0,-1 0 0,1 0 0,0 0 0,-1-1 0,1 2 0,0-1 0,2 0 0,50-17 0,-47 16 0,0 1 0,14-6 0,0 3 0,0-1 0,0 2 0,1 2 0,21-1 0,-39 2 0,1 0 0,-1 2 0,1-2 0,-1 1 0,1 1 0,-1-1 0,0 0 0,2 1 0,-2 1 0,0-1 0,0 0 0,0 2 0,-1-2 0,1 1 0,0 1 0,-1-1 0,0 0 0,0 1 0,0 0 0,0 0 0,0 0 0,-1 1 0,0-1 0,1 1 0,-1-1 0,-1 1 0,1-1 0,-1 2 0,2 6 0,-2-6 0,1-1 0,-1 1 0,-1 0 0,1-1 0,-1 1 0,0 0 0,0 0 0,0 0 0,-1 0 0,0-1 0,0 1 0,0-1 0,0 1 0,-1 0 0,-4 8 0,4-10 0,0-1 0,0 1 0,-1-2 0,0 1 0,1 1 0,-1-2 0,0 0 0,0 1 0,-1 0 0,1-1 0,0-1 0,-1 1 0,1-1 0,-1 2 0,1-2 0,-1 0 0,0 0 0,0-1 0,0 1 0,0-1 0,-7 0 0,-36 5 0,13-1 0,29-5 0,16-2 0,0 0 0,2 1 0,-2 0 0,1 1 0,0 1 0,-1 0 0,1 0 0,0 1 0,0 1 0,0 0 0,-1 1 0,1 1 0,-1 0 0,20 9 0,-17-5-195,1 0 0,-1-3 0,1 1 0,0 0 0,2-3 0,29 5 0,-36-7-6631</inkml:trace>
  <inkml:trace contextRef="#ctx0" brushRef="#br0" timeOffset="974.88">776 0 24575,'-1'7'0,"-1"-2"0,1 2 0,-1-1 0,0 1 0,0-2 0,-1 1 0,0-1 0,0 1 0,0 0 0,0-1 0,-1 0 0,0 0 0,1 0 0,-2-1 0,-6 7 0,4-5 0,1 1 0,0 1 0,0 0 0,0 0 0,-6 12 0,12-20 0,0 1 0,0 0 0,0-1 0,0 1 0,0-1 0,0 2 0,0-1 0,0-1 0,0 1 0,1 0 0,-1-1 0,0 1 0,0-1 0,1 1 0,-1-1 0,0 1 0,0-1 0,1 1 0,-1-1 0,1 2 0,-1-2 0,1 1 0,-1-1 0,0 1 0,1-1 0,-1 0 0,1 1 0,0-1 0,-1 0 0,1 1 0,-1-1 0,1 0 0,-1 0 0,1 0 0,0 0 0,-1 1 0,1-1 0,0 0 0,-1 0 0,3 0 0,31 6 0,-29-5 0,130 6-1365,-104-7-5461</inkml:trace>
  <inkml:trace contextRef="#ctx0" brushRef="#br0" timeOffset="1486.37">916 87 24575,'-2'2'0,"-3"6"0,-1 4 0,-1 4 0,-1 3 0,-1 1 0,1 2 0,1 0 0,0 1 0,3-3 0,2-2 0,-1-1 0,0-2 0,-1 4 0,-1 4 0,1 2 0,1 1 0,1-6-8191</inkml:trace>
  <inkml:trace contextRef="#ctx0" brushRef="#br0" timeOffset="2035.98">1056 199 24575,'2'0'0,"3"0"0,3 0 0,4 0 0,7 0 0,7-2 0,2-1 0,5-1 0,1 2 0,0 1 0,-1 0 0,-7 0-8191</inkml:trace>
  <inkml:trace contextRef="#ctx0" brushRef="#br0" timeOffset="2847.95">1590 115 24575,'-2'0'0,"-1"1"0,0 0 0,0 0 0,1 0 0,-1 0 0,0 1 0,1 0 0,-1-1 0,1 1 0,0 0 0,-1 1 0,1-1 0,0 0 0,0 0 0,0 1 0,-2 2 0,-25 46 0,26-48 0,2 0 0,-1 0 0,1 0 0,0 1 0,0-1 0,0 1 0,0-1 0,0 0 0,1 1 0,-1-1 0,1 0 0,0 2 0,0-2 0,0 1 0,0-1 0,1 0 0,-1 1 0,3 6 0,-2-8 0,1 0 0,0 1 0,1-1 0,-1 0 0,0 0 0,0 1 0,0-1 0,0-1 0,1 1 0,-1-1 0,0 1 0,1-1 0,-1 1 0,1-2 0,0 1 0,-1 0 0,1 0 0,0-1 0,0 0 0,-1 1 0,5-1 0,-2 0 0,0 2 0,0-2 0,0 0 0,0 0 0,0 0 0,1 0 0,-1-2 0,0 1 0,9-3 0,-10 2 0,-1-1 0,0 1 0,0-1 0,-1 0 0,1 1 0,0-1 0,-1-1 0,1 1 0,-1 0 0,0-1 0,0 1 0,0 0 0,-1-1 0,2-4 0,3-4-116,16-45 366,-21 54-308,-1 1 1,1 0-1,-1 0 0,0 0 1,1 0-1,-1 0 0,0 0 1,0-1-1,0 1 0,-1 1 1,1-1-1,0-1 1,-1 1-1,1 0 0,-1 1 1,1-1-1,-1-1 0,0 2 1,0-1-1,0 1 0,0-1 1,0 0-1,0 0 0,0 1 1,-4-2-1,-3-4-6768</inkml:trace>
  <inkml:trace contextRef="#ctx0" brushRef="#br0" timeOffset="3627.82">1985 44 24575,'-28'27'0,"20"-20"0,0-1 0,1 2 0,-2 0 0,-9 16 0,16-22 0,1 0 0,0 1 0,0-1 0,0 0 0,0 0 0,0 2 0,0-2 0,1 0 0,-1 0 0,1 2 0,-1-2 0,1 2 0,0-2 0,0 0 0,0 1 0,0 0 0,0-1 0,1 1 0,-1 0 0,1-1 0,0 1 0,-1-1 0,1 1 0,2 3 0,-1-2 0,-1-1 0,1 1 0,0-1 0,0 0 0,0 1 0,0-2 0,0 1 0,0 0 0,1 0 0,-1-1 0,2 0 0,-1 1 0,-1-1 0,1 0 0,5 3 0,-1-4 0,0 1 0,0-1 0,0 0 0,0-1 0,0 0 0,11-1 0,52-2-1365,-59-1-5461</inkml:trace>
  <inkml:trace contextRef="#ctx0" brushRef="#br0" timeOffset="4194.32">2100 171 24575,'-2'0'0,"-3"2"0,-4 4 0,2 3 0,-2 2 0,-1 2 0,2 1 0,-1 1 0,2 0 0,2-1 0,1 1 0,2-1 0,2 1 0,-1-1 0,2-2-8191</inkml:trace>
  <inkml:trace contextRef="#ctx0" brushRef="#br0" timeOffset="4843.92">2380 214 24575,'2'0'0,"3"0"0,3 0 0,2 0 0,1 0 0,3 0 0,1 0 0,1 0 0,-3 0-8191</inkml:trace>
  <inkml:trace contextRef="#ctx0" brushRef="#br0" timeOffset="7120.26">2725 143 24575,'0'-2'0,"0"1"0,1-2 0,0 1 0,-1 1 0,1-1 0,0 1 0,0-2 0,0 2 0,0 0 0,0-1 0,0 1 0,0 0 0,0-1 0,1 1 0,-1 0 0,0 0 0,1 0 0,3-2 0,34-20 0,-25 15 0,-6 4 0,1-1 0,2 2 0,-2-1 0,0 1 0,1 1 0,-1 0 0,20-2 0,-25 4 0,-1-1 0,0 1 0,1 0 0,0 0 0,0 1 0,-1-1 0,0 1 0,1-1 0,-1 1 0,0 1 0,1 0 0,-1-1 0,0 0 0,0 1 0,0 1 0,0-1 0,0-1 0,-1 2 0,1 0 0,0-1 0,-1 1 0,0-1 0,0 2 0,1-1 0,2 6 0,-4-5 0,0-2 0,-1 1 0,1 1 0,-1-2 0,0 1 0,1 1 0,-1-1 0,-1 0 0,1 0 0,0 0 0,0 0 0,-1 1 0,0-2 0,-1 6 0,-19 47 0,2-4 0,18-47 0,-1 0 0,0 0 0,0-1 0,0 1 0,0 0 0,-1 0 0,1-1 0,-1 0 0,0 0 0,1 0 0,-2-1 0,0 2 0,1-2 0,0 0 0,0 1 0,-1-1 0,0 0 0,1-1 0,-1 0 0,0 2 0,1-2 0,-1-1 0,0 1 0,0 0 0,0-1 0,0 0 0,0 0 0,0 0 0,1-1 0,-1 1 0,0-1 0,0 0 0,-1-1 0,2 1 0,-1 0 0,0-1 0,-3-3 0,14 3 0,0 1 0,2-1 0,-2 1 0,1-1 0,9 1 0,-8 2 0,1 1 0,0 0 0,0 0 0,1 2 0,-2-1 0,13 6 0,21 8 0,72 15-1365,-83-21-5461</inkml:trace>
  <inkml:trace contextRef="#ctx0" brushRef="#br0" timeOffset="8348.18">3373 142 24575,'-4'0'0,"1"1"0,0-1 0,-1 1 0,1 0 0,0 0 0,0 0 0,0 1 0,-1 0 0,1-1 0,1 1 0,-1 1 0,0-1 0,0 0 0,1 0 0,-1 1 0,1 0 0,-2-1 0,2 2 0,0-1 0,0-1 0,0 2 0,1-1 0,-3 6 0,2-5 0,0 1 0,1-1 0,-1 1 0,1 1 0,0-2 0,0 1 0,0 0 0,1 0 0,-1 0 0,1 0 0,0-1 0,0 2 0,1-2 0,0 2 0,-1-1 0,1-1 0,3 11 0,-2-13 0,-1-1 0,0 1 0,1 1 0,-1-2 0,1 1 0,-1-1 0,1 0 0,0 2 0,0-2 0,-1 0 0,2 0 0,-1 0 0,0 0 0,0 0 0,0-1 0,0 1 0,0-1 0,0 2 0,1-2 0,-1 0 0,0 0 0,0 1 0,0-2 0,0 1 0,0 0 0,1 0 0,-1-2 0,0 2 0,0-1 0,0 1 0,0-1 0,0 0 0,3-2 0,-3 3 0,0-1 0,1-1 0,-1 1 0,0-1 0,0 1 0,1 0 0,-1-2 0,0 2 0,0-1 0,-1 0 0,1 1 0,0-2 0,0 1 0,-1 0 0,2 0 0,-2-2 0,0 2 0,0 0 0,0 0 0,0-2 0,0 2 0,0-1 0,0 0 0,-1 1 0,1-1 0,-1-1 0,0 2 0,0-1 0,0-3 0,0 3-59,-1 0 0,1 0-1,-1 1 1,0-2-1,0 1 1,0 1 0,0 0-1,0-2 1,0 2 0,-2 0-1,2-2 1,-1 2 0,0 0-1,1 0 1,-1-1 0,0 1-1,0 1 1,0-1-1,-1-1 1,1 2 0,0 0-1,-5-3 1,-3 1-6767</inkml:trace>
  <inkml:trace contextRef="#ctx0" brushRef="#br0" timeOffset="9742.12">3550 129 24575,'0'-2'0,"0"1"0,0 0 0,1-1 0,-1 1 0,0-1 0,0 1 0,1 0 0,-1-1 0,1 1 0,0 0 0,-1 0 0,1-1 0,0 1 0,-1 0 0,1 0 0,0 0 0,0 0 0,0 0 0,0 0 0,0-1 0,0 2 0,3-2 0,32-11 0,-23 12 0,1-1 0,-1 1 0,22 4 0,-32-2 0,0 0 0,-1 0 0,1 0 0,0 0 0,-1 0 0,1 0 0,0 2 0,-1-2 0,0 1 0,1 0 0,-1 1 0,0-1 0,0 0 0,0 0 0,0 1 0,0 0 0,-1-1 0,1 2 0,-1-2 0,1 1 0,-1-1 0,0 2 0,1-1 0,-1 1 0,0-2 0,-1 1 0,1 1 0,-1-1 0,0 0 0,0 6 0,1-3 0,-1-1 0,0 0 0,0 1 0,0-2 0,-1 2 0,0-2 0,0 2 0,0-1 0,-1 0 0,0 0 0,1 0 0,-1 0 0,0-1 0,0 1 0,-1-1 0,1 1 0,-1-1 0,-6 6 0,1-4 0,0 0 0,0-2 0,-1 0 0,0 0 0,-17 4 0,16-4 0,23-1 19,2 0-1,-2 1 1,0 0-1,0 2 1,-1-1-1,20 12 1,43 17-1514,-54-28-5331</inkml:trace>
  <inkml:trace contextRef="#ctx0" brushRef="#br0" timeOffset="11082.95">3923 114 24575,'60'-7'0,"-47"5"0,1-1 0,0 2 0,23 1 0,-25 1 0,-1 1 0,1 0 0,-1 0 0,0 0 0,0 2 0,12 5 0,-21-8 0,0 0 0,0 0 0,-1 0 0,1 0 0,0 0 0,-1 2 0,1-2 0,-1 0 0,0 1 0,1-1 0,-1 2 0,0-1 0,0-1 0,0 1 0,0 0 0,0 1 0,0 1 0,0-1 0,-1 0 0,0 0 0,0 1 0,0-1 0,0 0 0,0 0 0,0 0 0,-1 0 0,0 1 0,1-1 0,-1-1 0,0 2 0,0-1 0,-1-1 0,-1 6 0,1-4 0,0-1 0,-1 0 0,1 1 0,0-1 0,-1-1 0,0 2 0,0-2 0,1 1 0,-1 0 0,-1-1 0,0 0 0,1 0 0,0 0 0,-1 0 0,1-1 0,-1 0 0,1 0 0,-1 0 0,0 0 0,1-1 0,-1 2 0,0-2 0,1 0 0,-1 0 0,-4-2 0,-42 9 0,61-2 0,-1-1 0,2 1 0,-2 0 0,-1 1 0,13 9 0,-21-13-3,0-1-1,1 1 1,-1 1-1,0-1 1,0 0-1,-1 0 1,1 1-1,0-1 1,-1 0-1,1 0 1,-1 1-1,1-1 1,-1 0-1,0 0 1,0 1-1,0-1 1,0 0-1,0 0 1,-1 1-1,1 0 1,-1-1-1,0 4 1,-1-2 23,-1 1 0,1 0 0,-1 0 0,1-2 0,-1 2 0,0-1 0,-1 0 0,1 0 0,-8 6 0,4-4-155,-1 1 0,-1-2 0,1 0 0,0-1 0,0 1 0,-1-1 0,0 0 0,0-1 0,0-1 0,-12 3 0,11-5-6691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28.684"/>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22.972"/>
    </inkml:context>
    <inkml:brush xml:id="br0">
      <inkml:brushProperty name="width" value="0.05" units="cm"/>
      <inkml:brushProperty name="height" value="0.05" units="cm"/>
    </inkml:brush>
  </inkml:definitions>
  <inkml:trace contextRef="#ctx0" brushRef="#br0">1 166 24575,'0'21'0,"-1"-11"0,1 0 0,0-1 0,1 1 0,0 0 0,0-1 0,5 16 0,-5-23 0,0 1 0,1-1 0,-1 0 0,1 1 0,-1-1 0,1 0 0,0 0 0,-1 0 0,1 0 0,0-1 0,1 1 0,-1 0 0,0-1 0,0 1 0,1-1 0,-1 0 0,0 0 0,1 0 0,0 0 0,-1 0 0,1-1 0,-1 1 0,1-1 0,0 1 0,-1-1 0,1 0 0,0 0 0,4-1 0,-1 1 5,-1 0 1,1 0-1,0-1 0,-1 0 0,1 0 0,-1 0 1,1-1-1,-1 1 0,1-1 0,-1-1 1,0 1-1,0-1 0,0 0 0,0 0 0,-1 0 1,1-1-1,-1 0 0,0 0 0,0 0 0,0 0 1,-1 0-1,4-6 0,-3 3-104,-1-1 0,1 1 0,-2-1 0,1 0 0,-1 0 0,0 0 0,-1 0 0,0 0 0,0 0 0,-1 0 0,0 0 0,0-1 0,-1 1 0,-2-13 0,0 5-6727</inkml:trace>
  <inkml:trace contextRef="#ctx0" brushRef="#br0" timeOffset="1182.08">492 52 24575,'-45'-11'0,"42"9"0,-1 0 0,1 1 0,-1-1 0,0 1 0,0 0 0,0 0 0,0 0 0,0 1 0,1-1 0,-1 1 0,0 0 0,0 0 0,0 0 0,0 1 0,0 0 0,0-1 0,-5 3 0,8-2 0,-1 0 0,1 1 0,0-1 0,0 1 0,0-1 0,0 1 0,0-1 0,1 1 0,-1 0 0,0-1 0,1 1 0,-1 0 0,1 0 0,0-1 0,-1 1 0,1 0 0,0 0 0,0 0 0,0-1 0,0 1 0,1 0 0,-1 0 0,0 0 0,1-1 0,-1 1 0,1 0 0,0-1 0,-1 1 0,1 0 0,0-1 0,0 1 0,0-1 0,0 0 0,0 1 0,3 1 0,1 4 0,0 0 0,1-1 0,0 1 0,0-1 0,13 10 0,-9-10 0,-1 0 0,-1 1 0,1 0 0,-1 1 0,0 0 0,12 17 0,-18-22 0,0 0 0,0-1 0,-1 1 0,1 0 0,-1 0 0,1 0 0,-1 0 0,0 0 0,-1 1 0,1-1 0,0 0 0,-1 0 0,0 1 0,0-1 0,0 0 0,0 1 0,0-1 0,-1 0 0,1 0 0,-1 1 0,0-1 0,0 0 0,0 0 0,0 0 0,-1 0 0,1 0 0,-4 4 0,3-5 0,0 0 0,0 0 0,0-1 0,0 1 0,0-1 0,-1 1 0,1-1 0,-1 0 0,1 0 0,-1 0 0,1 0 0,-1 0 0,0-1 0,1 1 0,-1-1 0,0 0 0,-3 0 0,-56-2 0,36 0 0,-14-3-1365,31 2-5461</inkml:trace>
  <inkml:trace contextRef="#ctx0" brushRef="#br0" timeOffset="1725.01">681 178 24575,'0'2'0,"-2"3"0,-1 3 0,1 4 0,-1 3 0,2 2 0,0 1 0,0-1 0,-1-3 0,-1-2 0,1 0 0</inkml:trace>
  <inkml:trace contextRef="#ctx0" brushRef="#br0" timeOffset="2030.79">706 2 24575,'0'-2'0</inkml:trace>
  <inkml:trace contextRef="#ctx0" brushRef="#br0" timeOffset="2998.76">894 177 24575,'21'0'0,"0"-1"0,0-1 0,24-5 0,-40 6 0,-1 1 0,0-1 0,0 0 0,0 0 0,0-1 0,0 1 0,-1-1 0,1 0 0,0 0 0,-1 0 0,1 0 0,-1-1 0,0 1 0,0-1 0,0 0 0,0 0 0,0 0 0,0 0 0,-1-1 0,0 1 0,1-1 0,-1 1 0,2-7 0,-4 6 0,0 0 0,0 0 0,-1 0 0,1 0 0,-1 0 0,0 0 0,0 0 0,0 0 0,0 1 0,-1-1 0,1 0 0,-1 1 0,0-1 0,0 1 0,-1-1 0,1 1 0,-1 0 0,1 0 0,-1 0 0,0 0 0,0 1 0,-1-1 0,1 1 0,0 0 0,-1 0 0,-6-3 0,8 3 0,-1 1 0,1-1 0,-1 1 0,0-1 0,0 1 0,1 0 0,-1 0 0,0 0 0,0 1 0,0-1 0,0 1 0,0 0 0,0-1 0,-1 1 0,1 1 0,0-1 0,0 0 0,0 1 0,0-1 0,0 1 0,0 0 0,1 0 0,-1 0 0,0 1 0,0-1 0,1 1 0,-1-1 0,1 1 0,-1 0 0,1 0 0,-1 0 0,1 0 0,0 0 0,0 1 0,-2 3 0,-5 14 0,1 1 0,1 1 0,1-1 0,-5 28 0,10-42 8,0-1-1,0 1 1,1-1-1,0 1 1,0-1-1,0 0 1,1 1-1,0-1 1,1 1-1,-1-1 1,1 0-1,0 0 1,0 0-1,1 0 1,6 11-1,-6-14-62,-1 0 0,1 1 0,0-2 0,0 1 0,0 0 0,0 0 0,1-1 0,-1 0 0,1 0 0,-1 0 0,1 0 0,0 0 0,0-1 0,0 1 0,0-1 0,0 0 0,0 0 0,0-1 0,0 1 0,0-1 0,0 0 0,0 0 0,0 0 0,0-1 0,1 1 0,3-2 0,3-1-6771</inkml:trace>
  <inkml:trace contextRef="#ctx0" brushRef="#br0" timeOffset="4006.73">1373 90 24575,'-9'0'0,"-1"0"0,1 1 0,-1 0 0,1 1 0,-1 0 0,1 0 0,0 1 0,0 0 0,-9 4 0,12-4 0,1 1 0,0-1 0,0 1 0,0 0 0,1 0 0,0 0 0,-1 1 0,1 0 0,1-1 0,-1 1 0,1 1 0,-1-1 0,2 0 0,-1 1 0,-2 7 0,4-10 3,-1 0 1,1 0-1,0 0 0,1 0 0,-1 0 1,0 0-1,1 0 0,0 1 0,0-1 1,0 0-1,0 0 0,0 0 0,1 0 1,-1 1-1,1-1 0,0 0 0,0 0 1,0 0-1,0 0 0,1-1 0,-1 1 0,1 0 1,0 0-1,0-1 0,0 1 0,0-1 1,0 0-1,0 1 0,1-1 0,-1 0 1,1 0-1,-1-1 0,1 1 0,0 0 1,0-1-1,5 3 0,1-1-127,0 0 0,-1-1 1,2 1-1,-1-2 0,0 1 0,0-1 1,0-1-1,1 1 0,-1-2 0,0 1 1,18-4-1,-16 1-6702</inkml:trace>
  <inkml:trace contextRef="#ctx0" brushRef="#br0" timeOffset="4615.79">1674 2 24575,'-3'6'0,"0"-1"0,1 0 0,0 1 0,0 0 0,0-1 0,1 1 0,0 0 0,0 0 0,0 0 0,1 10 0,-3 11 0,-8 9 0,8-29 0,1 0 0,0 0 0,0 1 0,0-1 0,1 0 0,-1 15 0,3-22 0,-1 1 0,1 0 0,-1 0 0,0 0 0,1 0 0,-1 0 0,1-1 0,0 1 0,-1 0 0,1 0 0,0-1 0,-1 1 0,1 0 0,0-1 0,0 1 0,0-1 0,-1 1 0,1-1 0,0 0 0,0 1 0,0-1 0,0 0 0,0 1 0,0-1 0,0 0 0,0 0 0,0 0 0,0 0 0,0 0 0,0 0 0,0 0 0,0 0 0,0 0 0,-1-1 0,1 1 0,0 0 0,0-1 0,0 1 0,0 0 0,1-2 0,48-17 0,-42 15 0,122-49-1365,-118 47-5461</inkml:trace>
  <inkml:trace contextRef="#ctx0" brushRef="#br0" timeOffset="4950.6">1724 203 24575,'0'3'0,"0"2"0,0 2 0,2 5 0,1 3 0,0 2 0,1 3 0,2 2 0,3 2 0,2-1 0,0-2 0,2-5 0,-3-5-8191</inkml:trace>
  <inkml:trace contextRef="#ctx0" brushRef="#br0" timeOffset="5336.92">1977 253 24575,'0'2'0,"0"5"0,0 6 0,0 2 0,0 4 0,0 0 0,0-1 0,0-1 0,0-4-8191</inkml:trace>
  <inkml:trace contextRef="#ctx0" brushRef="#br0" timeOffset="5641.23">1977 102 24575,'2'0'0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13.867"/>
    </inkml:context>
    <inkml:brush xml:id="br0">
      <inkml:brushProperty name="width" value="0.05" units="cm"/>
      <inkml:brushProperty name="height" value="0.05" units="cm"/>
    </inkml:brush>
  </inkml:definitions>
  <inkml:trace contextRef="#ctx0" brushRef="#br0">87 104 24575,'-1'79'0,"-1"-28"0,2 0 0,2 0 0,11 61 0,-108-384 0,93 266 0,1 1 0,0-1 0,1 0 0,0 1 0,0-1 0,0 1 0,0-1 0,1 1 0,0 0 0,1-1 0,-1 0 0,1 1 0,-1 0 0,2 0 0,-1 0 0,0-1 0,2 2 0,-1-1 0,0 1 0,0-1 0,2 1 0,-2 1 0,1-2 0,1 2 0,-1-1 0,1 1 0,9-6 0,-7 4 0,2 1 0,-1-1 0,0 2 0,0 0 0,1-1 0,0 2 0,-1 0 0,2-1 0,-1 2 0,-1 0 0,2 0 0,-1 1 0,1 0 0,-2 0 0,1 1 0,1 0 0,10 3 0,-18-3 0,0-1 0,1 1 0,-1 0 0,0 0 0,1 0 0,-1 2 0,-1-2 0,2 0 0,-1 1 0,-1-1 0,2 1 0,-2 0 0,1 0 0,-1 0 0,0-1 0,1 1 0,0 1 0,-1-1 0,-1 0 0,1 0 0,0 1 0,1-1 0,-2 0 0,1 2 0,-1-2 0,0 0 0,0 0 0,1 1 0,-1 0 0,-1-1 0,1 1 0,0-1 0,0 0 0,-1 0 0,-1 4 0,1 0 0,-1-1 0,1 0 0,-2 0 0,1 1 0,0 0 0,-2-2 0,2 2 0,-2-2 0,1 1 0,-1-1 0,1 1 0,-2-1 0,-8 8 0,-39 11 0,45-20 0,0-1 0,0 0 0,0 2 0,0-1 0,0 0 0,0 2 0,1-1 0,0 1 0,-8 6 0,14-10 0,0-1 0,0 1 0,-1-1 0,1 2 0,0-1 0,0-1 0,0 1 0,0-1 0,0 1 0,0 0 0,0-1 0,0 1 0,1-1 0,-1 1 0,0 0 0,0-1 0,0 2 0,1-2 0,-1 1 0,0-1 0,0 1 0,1 0 0,-1-1 0,1 0 0,-1 1 0,0-1 0,2 1 0,-2-1 0,1 1 0,-1-1 0,1 0 0,0 1 0,27 17 0,-21-13 0,19 14-10,-1 1 0,0 2 0,28 31 0,-11-9-1315,-24-27-5501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8:08.283"/>
    </inkml:context>
    <inkml:brush xml:id="br0">
      <inkml:brushProperty name="width" value="0.05" units="cm"/>
      <inkml:brushProperty name="height" value="0.05" units="cm"/>
    </inkml:brush>
  </inkml:definitions>
  <inkml:trace contextRef="#ctx0" brushRef="#br0">96 631 24575,'14'-10'0,"1"2"0,-1-3 0,-2 1 0,2-1 0,-2 0 0,0-2 0,-1 0 0,0 1 0,-1-2 0,-1-1 0,9-14 0,7-20 0,40-103 0,-55 122 0,13-54 0,-21 72 0,0 0 0,-1 0 0,0 0 0,-1-1 0,0 1 0,-1 0 0,-3-18 0,4 28 0,-1 0 0,1 0 0,-1 0 0,1 0 0,-1 0 0,0-1 0,0 1 0,0 0 0,0 0 0,0 1 0,0-1 0,0 0 0,-1 1 0,1-1 0,0 1 0,-2-1 0,2 1 0,-1-1 0,0 1 0,0-1 0,1 1 0,-1 0 0,0 1 0,0-1 0,0 0 0,0 0 0,0 1 0,0 0 0,-1-1 0,1 1 0,0 0 0,0 0 0,0 0 0,0 0 0,0 0 0,0 0 0,0 0 0,0 1 0,0-1 0,-1 1 0,1 0 0,0 0 0,-3 1 0,-3 3 0,-1-2 0,2 2 0,-1-1 0,1 1 0,-1 1 0,1-1 0,1 1 0,-1 1 0,-7 8 0,2 3 0,2 0 0,-1 1 0,3 0 0,0 0 0,1 1 0,-1 0 0,3 0 0,0 0 0,2 1 0,-4 25 0,3 32 0,5 108 0,1-134 0,7 62 0,-4-75 0,-3 1 0,-2 64 0,-1-102 0,1 0 0,-1 0 0,0 0 0,0 1 0,0-2 0,0 1 0,0 0 0,0 0 0,0-1 0,-1 1 0,1-1 0,-1 1 0,0-1 0,1 0 0,-1 1 0,0 0 0,0-1 0,1 0 0,-4 1 0,-47 20 0,21-10 0,11-3 120,19-9-159,1 1 0,-1-1 0,1 0 0,-1 0 0,1 0 0,-2 0-1,2-1 1,-1 1 0,1 0 0,-1 0 0,1 0 0,-1 0 0,1 0 0,-1-1 0,1 1 0,0 0 0,-1 0 0,1-1 0,-1 1-1,1 0 1,0-1 0,-1 1 0,1 0 0,0-1 0,-1 1 0,1 0 0,0-1 0,0 1 0,-1-1 0,1 1 0,0-1-1,0 1 1,0-2 0,0 2 0,-1-1 0,1 1 0,0-1 0,-1-10-6787</inkml:trace>
  <inkml:trace contextRef="#ctx0" brushRef="#br0" timeOffset="503.77">70 670 24575,'2'0'0,"3"0"0,3 0 0,7 0 0,7 0 0,9 0 0,7 0 0,1 0 0,3 0 0,-4 0 0,-9-4 0,-8 2-8191</inkml:trace>
  <inkml:trace contextRef="#ctx0" brushRef="#br0" timeOffset="938.97">489 577 24575,'0'2'0,"0"3"0,-2 4 0,-1 1 0,0 3 0,0 2 0,2 1 0,0 1 0,0-1 0,1-3-8191</inkml:trace>
  <inkml:trace contextRef="#ctx0" brushRef="#br0" timeOffset="1259.03">449 391 24575</inkml:trace>
  <inkml:trace contextRef="#ctx0" brushRef="#br0" timeOffset="2036.07">672 325 24575,'0'4'0,"0"7"0,0 3 0,0 6 0,0 4 0,0 4 0,0 4 0,0-2 0,0 3 0,0-2 0,0-3 0,0-4 0,0-3 0,0-5-8191</inkml:trace>
  <inkml:trace contextRef="#ctx0" brushRef="#br0" timeOffset="2419.12">830 523 24575,'0'2'0,"0"4"0,0 2 0,0 3 0,-2 0 0,-1 3 0,-1-1 0,0 1 0,0-2-8191</inkml:trace>
  <inkml:trace contextRef="#ctx0" brushRef="#br0" timeOffset="2724.12">844 353 24575,'2'0'0</inkml:trace>
  <inkml:trace contextRef="#ctx0" brushRef="#br0" timeOffset="3713.55">975 326 24575,'0'229'0,"0"-252"0,0-1 0,1 1 0,2 0 0,9-42 0,-11 59 0,1-1 0,0 2 0,2-1 0,-2 0 0,1 1 0,0 0 0,0 0 0,1-1 0,0 1 0,0 1 0,0 0 0,1-2 0,-1 3 0,1-1 0,1 0 0,-1 1 0,0-1 0,0 1 0,0 0 0,1 1 0,0 0 0,0 0 0,8-2 0,9-3 0,-13 4 0,-1 0 0,2 1 0,-1-1 0,1 2 0,-1 0 0,1 0 0,-1 1 0,15 1 0,-24-1 0,0 0 0,1 0 0,-1 1 0,0-1 0,0 1 0,0-1 0,0 1 0,0-1 0,0 1 0,0 0 0,0-1 0,1 1 0,-1 0 0,0 0 0,0 0 0,0 0 0,0 0 0,-1 0 0,1 0 0,0 0 0,-1 0 0,1 0 0,-1 1 0,1-1 0,-1 0 0,0 1 0,1-1 0,-1 0 0,0 0 0,0 0 0,0 1 0,0-1 0,0 0 0,0 0 0,0 1 0,0-1 0,0 0 0,-1 0 0,1 1 0,0 0 0,-1-1 0,1 0 0,-1 0 0,-1 2 0,0 2 0,-1-1 0,-1 2 0,1-2 0,0 1 0,-1-1 0,0 1 0,0-2 0,-8 7 0,-24 16 0,-40 37 0,71-61-76,1 1 1,0-1-1,0 1 0,0-1 0,0 0 0,-1-1 0,0 2 0,1-2 1,-1 0-1,0 0 0,0 0 0,0-1 0,1 0 0,-1 0 1,0 0-1,0 0 0,-8-2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39.516"/>
    </inkml:context>
    <inkml:brush xml:id="br0">
      <inkml:brushProperty name="width" value="0.05" units="cm"/>
      <inkml:brushProperty name="height" value="0.05" units="cm"/>
    </inkml:brush>
  </inkml:definitions>
  <inkml:trace contextRef="#ctx0" brushRef="#br0">252 151 24575,'-54'-5'0,"47"3"0,0 1 0,0 0 0,0 0 0,0 1 0,0 0 0,0 0 0,0 1 0,-1 0 0,1 0 0,0 0 0,0 1 0,1 0 0,-14 6 0,14-4 0,-1 0 0,1 0 0,0 1 0,0 0 0,0 0 0,1 1 0,-1-1 0,2 1 0,-1 0 0,0 1 0,1-1 0,0 1 0,1 0 0,0 0 0,-4 10 0,6-14 0,0 1 0,1-1 0,-1 0 0,1 1 0,-1-1 0,1 0 0,0 1 0,0-1 0,1 1 0,-1-1 0,1 0 0,0 1 0,0-1 0,0 0 0,0 0 0,0 0 0,1 0 0,-1 0 0,1 0 0,0 0 0,0 0 0,0 0 0,0-1 0,0 1 0,1-1 0,-1 0 0,1 0 0,0 0 0,-1 0 0,1 0 0,0 0 0,0-1 0,0 1 0,1-1 0,-1 0 0,0 0 0,4 1 0,16 4 0,0-1 0,0 0 0,1-2 0,35 1 0,97-9 0,-122 1-1365,-19 1-5461</inkml:trace>
  <inkml:trace contextRef="#ctx0" brushRef="#br0" timeOffset="1050.83">655 227 24575,'-8'0'0,"1"1"0,-1 0 0,1 0 0,-1 0 0,1 1 0,0 1 0,0-1 0,0 1 0,-10 5 0,15-7 0,0 1 0,0-1 0,0 0 0,0 0 0,0 1 0,0-1 0,1 1 0,-1 0 0,0-1 0,1 1 0,-1 0 0,1 0 0,0 0 0,0 0 0,-1 0 0,2 0 0,-1 1 0,0-1 0,0 0 0,1 0 0,-1 1 0,1-1 0,-1 0 0,1 1 0,0-1 0,0 1 0,0-1 0,0 0 0,1 1 0,-1-1 0,1 0 0,-1 1 0,1-1 0,1 3 0,-1-3 0,1 0 0,0 1 0,-1-1 0,1 0 0,0 0 0,0 0 0,0-1 0,0 1 0,1 0 0,-1-1 0,0 1 0,1-1 0,-1 0 0,1 0 0,-1 0 0,1 0 0,0 0 0,-1 0 0,1-1 0,0 0 0,4 1 0,67 0 0,-54-2 0,-16 1 0,1 0 0,-1-1 0,0 1 0,0-1 0,1 0 0,-1 0 0,0-1 0,0 1 0,0-1 0,0 0 0,-1 0 0,1 0 0,0 0 0,-1-1 0,0 0 0,1 1 0,-1-1 0,0 0 0,0-1 0,-1 1 0,1 0 0,-1-1 0,1 0 0,-1 1 0,0-1 0,-1 0 0,1 0 0,-1 0 0,1 0 0,-1 0 0,-1-1 0,2-5 0,-2 9 0,-1 0 0,1-1 0,-1 1 0,1 0 0,-1-1 0,0 1 0,1 0 0,-1 0 0,0 0 0,0 0 0,0 0 0,1 0 0,-1 0 0,0 0 0,-1 0 0,1 0 0,0 0 0,0 1 0,0-1 0,0 0 0,-1 1 0,1-1 0,0 1 0,-1-1 0,1 1 0,0 0 0,-1-1 0,-2 1 0,-50-7 0,39 6 0,3 0-1365,1 0-5461</inkml:trace>
  <inkml:trace contextRef="#ctx0" brushRef="#br0" timeOffset="2395.75">1082 177 24575,'-15'0'0,"0"1"0,0 0 0,1 1 0,-1 1 0,1 0 0,-18 7 0,27-9 0,0 1 0,1 0 0,-1 0 0,1 0 0,0 1 0,0 0 0,0 0 0,0 0 0,0 0 0,1 0 0,-1 1 0,1-1 0,0 1 0,0 0 0,0 0 0,1 1 0,-1-1 0,1 0 0,0 1 0,0-1 0,0 1 0,-1 9 0,3-11 0,0-1 0,1 1 0,-1 0 0,1 0 0,-1-1 0,1 1 0,0 0 0,0 0 0,0-1 0,0 1 0,1-1 0,-1 1 0,1-1 0,-1 0 0,1 0 0,0 0 0,0 0 0,0 0 0,0 0 0,0 0 0,1 0 0,-1-1 0,0 1 0,1-1 0,-1 0 0,1 0 0,0 1 0,4 0 0,3 2 0,1 0 0,-1-1 0,1 0 0,0-1 0,0 0 0,11 0 0,3-1 0,-1-2 0,44-6 0,-61 6 0,0 0 0,1-1 0,-1 0 0,0 0 0,-1-1 0,1 0 0,0 0 0,-1 0 0,1-1 0,-1 0 0,0 0 0,-1-1 0,10-9 0,-12 10 0,0 0 0,-1 0 0,0-1 0,1 1 0,-2-1 0,1 0 0,0 1 0,-1-1 0,0 0 0,0 0 0,-1 0 0,1 0 0,-1 0 0,0 0 0,-1-5 0,1 7 0,0 1 0,0 0 0,-1-1 0,1 1 0,-1 0 0,1 0 0,-1-1 0,0 1 0,0 0 0,0 0 0,0 0 0,0 0 0,-1 0 0,1 0 0,-1 0 0,1 0 0,-1 1 0,1-1 0,-1 0 0,0 1 0,0 0 0,0-1 0,0 1 0,0 0 0,0 0 0,0 0 0,0 0 0,-1 0 0,1 1 0,0-1 0,-1 1 0,-2-1 0,-46 2-1365,40 0-5461</inkml:trace>
  <inkml:trace contextRef="#ctx0" brushRef="#br0" timeOffset="5672.65">1421 140 24575,'2'-5'0,"1"0"0,0 0 0,0 0 0,1 1 0,-1-1 0,1 1 0,0 0 0,0 0 0,0 0 0,7-4 0,-5 3 0,5-4 0,1 0 0,0 1 0,0 0 0,0 0 0,1 2 0,0-1 0,0 2 0,1-1 0,0 2 0,23-5 0,-34 9 0,-1 0 0,1 0 0,-1 1 0,1-1 0,-1 1 0,1 0 0,-1 0 0,0 0 0,1 0 0,-1 0 0,0 0 0,0 0 0,0 1 0,0-1 0,0 1 0,0-1 0,0 1 0,0 0 0,-1 0 0,1 0 0,-1 0 0,1 0 0,-1 0 0,0 0 0,0 1 0,0-1 0,0 0 0,0 1 0,0-1 0,-1 1 0,1-1 0,-1 1 0,1 2 0,1 12 0,0 0 0,-1 1 0,-1 26 0,0-35 0,-1-2 0,1-1 0,-1 1 0,-1-1 0,1 0 0,-1 1 0,0-1 0,0 0 0,-1 0 0,0 0 0,0-1 0,0 1 0,-1-1 0,0 1 0,0-1 0,0 0 0,-1-1 0,0 1 0,1-1 0,-2 0 0,1 0 0,0-1 0,-1 1 0,0-1 0,1 0 0,-1-1 0,0 1 0,-1-1 0,1 0 0,0-1 0,0 0 0,-1 0 0,1 0 0,-1-1 0,1 1 0,-1-2 0,1 1 0,-1-1 0,-11-2 0,18 3 0,0 0 0,0 0 0,0-1 0,0 1 0,0 0 0,0 0 0,0 0 0,0 0 0,0 0 0,0 0 0,1 0 0,-1 0 0,0 0 0,0 0 0,0 0 0,0 0 0,0 0 0,0-1 0,0 1 0,0 0 0,0 0 0,0 0 0,0 0 0,0 0 0,0 0 0,0 0 0,0 0 0,0 0 0,0 0 0,0-1 0,0 1 0,0 0 0,0 0 0,0 0 0,0 0 0,-1 0 0,1 0 0,0 0 0,0 0 0,0 0 0,0 0 0,0 0 0,0 0 0,0 0 0,0 0 0,0-1 0,0 1 0,0 0 0,0 0 0,0 0 0,0 0 0,-1 0 0,1 0 0,0 0 0,0 0 0,0 0 0,0 0 0,13-3 0,19 4 0,-25 1 0,-1 1 0,0 0 0,0 1 0,0-1 0,0 1 0,-1 0 0,1 1 0,-1-1 0,0 1 0,7 10 0,-8-10 0,0 0 0,0 0 0,1-1 0,-1 1 0,1-1 0,0 0 0,0-1 0,1 1 0,-1-1 0,1 0 0,-1 0 0,1-1 0,0 0 0,9 3 0,-2-4-1365,-2 0-5461</inkml:trace>
  <inkml:trace contextRef="#ctx0" brushRef="#br0" timeOffset="9019.11">2138 51 24575,'-61'-11'0,"51"9"0,1-1 0,-1 1 0,1 1 0,-1 0 0,0 0 0,-15 2 0,22-1 0,0 1 0,0 0 0,0 0 0,0 0 0,0 0 0,1 0 0,-1 1 0,0-1 0,1 1 0,-1 0 0,1 0 0,0 0 0,0 0 0,0 0 0,0 0 0,0 1 0,0-1 0,0 1 0,1-1 0,-1 1 0,1 0 0,0 0 0,-1-1 0,1 1 0,1 0 0,-2 4 0,-9 22 0,-5 25 0,16-54 0,1 1 0,-1-1 0,0 0 0,1 1 0,-1-1 0,0 0 0,0 1 0,1-1 0,-1 0 0,1 1 0,-1-1 0,0 0 0,1 0 0,-1 1 0,1-1 0,-1 0 0,0 0 0,1 0 0,-1 1 0,1-1 0,-1 0 0,1 0 0,-1 0 0,1 0 0,-1 0 0,1 0 0,-1 0 0,1 0 0,-1 0 0,1 0 0,-1-1 0,0 1 0,1 0 0,-1 0 0,1-1 0,26-4 0,-19 3 0,83-7 0,-86 9 0,0 0 0,1 0 0,-1 0 0,1 1 0,-1-1 0,1 1 0,-1 1 0,0-1 0,0 1 0,0 0 0,1 0 0,-2 0 0,1 1 0,5 3 0,-6-1 0,-1-1 0,0 1 0,0 0 0,0 0 0,-1 1 0,1-1 0,-2 0 0,1 1 0,0-1 0,-1 1 0,0 0 0,0 7 0,1 4 0,-1-1 0,-1 1 0,-2 17 0,1-30 0,0-1 0,0 0 0,0 1 0,-1-1 0,1 0 0,-1 0 0,0 0 0,1 0 0,-2 0 0,1-1 0,0 1 0,0-1 0,-1 1 0,1-1 0,-1 0 0,0 0 0,0 0 0,0 0 0,0 0 0,0-1 0,0 1 0,0-1 0,-1 0 0,1 0 0,0 0 0,-1 0 0,1-1 0,-6 1 0,-4 1 0,-1-1 0,1-1 0,0 1 0,0-2 0,0 0 0,-18-4 0,28 4-105,0 0 0,1 0 0,-1 0 0,1 0 0,-1 0 0,1 0 0,0 0 0,-1-1 0,1 0 0,0 1 0,0-1 0,-2-2 0</inkml:trace>
  <inkml:trace contextRef="#ctx0" brushRef="#br0" timeOffset="11120.69">2565 63 24575,'-8'1'0,"0"-1"0,0 1 0,0 1 0,1 0 0,-1 0 0,1 0 0,-1 1 0,1 0 0,0 1 0,0-1 0,0 1 0,1 1 0,-1-1 0,1 1 0,0 0 0,0 1 0,1-1 0,0 1 0,0 0 0,0 0 0,1 1 0,-1 0 0,2-1 0,-1 1 0,1 1 0,0-1 0,0 0 0,1 1 0,0-1 0,0 1 0,1 0 0,-1 14 0,2-20 0,0 0 0,0 0 0,1 0 0,-1 0 0,0 0 0,1 0 0,-1 0 0,1 0 0,0 0 0,-1 0 0,1 0 0,0 0 0,0-1 0,0 1 0,0 0 0,1-1 0,-1 1 0,0-1 0,1 1 0,-1-1 0,3 2 0,0 0 0,1 0 0,-1-1 0,1 0 0,0 0 0,-1 0 0,1-1 0,0 1 0,8 0 0,0 0 0,0-1 0,1 0 0,-1-1 0,1-1 0,25-4 0,-35 4 0,1-1 0,0 1 0,0-1 0,-1 0 0,1 0 0,-1-1 0,0 1 0,1-1 0,-1 0 0,-1 0 0,1 0 0,0-1 0,-1 1 0,1-1 0,-1 0 0,0 0 0,3-5 0,1-6 0,0 0 0,0 0 0,7-31 0,-6 21 0,-7 22 0,0 1 0,0 0 0,0-1 0,-1 0 0,1 1 0,-1-1 0,1 1 0,-1-1 0,0 0 0,0 1 0,0-1 0,0 1 0,-1-1 0,1 0 0,-1 1 0,1-1 0,-1 1 0,0-1 0,0 1 0,0-1 0,0 1 0,0 0 0,-1-1 0,1 1 0,-1 0 0,-3-4 0,0 4 0,1-1 0,-1 1 0,0-1 0,1 1 0,-1 1 0,0-1 0,0 1 0,0 0 0,-1 0 0,1 0 0,0 1 0,-11 0 0,5-1-118,-70 5-1129,66-1-5579</inkml:trace>
  <inkml:trace contextRef="#ctx0" brushRef="#br0" timeOffset="12411.6">2830 0 24575,'23'2'0,"0"0"0,42 11 0,9 1 0,-68-14 0,1 1 0,0 0 0,-1 1 0,1-1 0,-1 1 0,1 1 0,11 5 0,-17-7 0,0 0 0,0 0 0,1 0 0,-1 0 0,0 0 0,0 1 0,0-1 0,0 0 0,0 1 0,-1-1 0,1 1 0,0-1 0,-1 1 0,1-1 0,-1 1 0,1-1 0,-1 1 0,0 0 0,1-1 0,-1 1 0,0 0 0,0-1 0,0 1 0,0-1 0,-1 1 0,1 0 0,0-1 0,-1 1 0,1-1 0,-1 1 0,0-1 0,1 1 0,-1-1 0,0 1 0,0-1 0,0 1 0,-2 1 0,-8 14 0,-1-1 0,0-1 0,-27 26 0,24-26 0,0 1 0,1 0 0,-13 20 0,-46 66-1365,67-93-5461</inkml:trace>
  <inkml:trace contextRef="#ctx0" brushRef="#br0" timeOffset="14298.87">3257 126 24575,'0'-1'0,"1"-1"0,0 1 0,0-1 0,0 1 0,0-1 0,0 1 0,1-1 0,-1 1 0,0 0 0,1 0 0,-1 0 0,1 0 0,-1 0 0,1 0 0,-1 0 0,1 0 0,0 1 0,2-2 0,33-11 0,-34 13 0,1 0 0,-1 0 0,0 1 0,0-1 0,1 1 0,-1 0 0,0-1 0,0 1 0,0 1 0,0-1 0,0 0 0,0 1 0,0 0 0,0-1 0,-1 1 0,1 0 0,-1 0 0,1 1 0,-1-1 0,0 0 0,0 1 0,0 0 0,0-1 0,0 1 0,-1 0 0,1 0 0,-1 0 0,1 0 0,-1 0 0,1 4 0,0-2 0,0 0 0,0 1 0,-1-1 0,0 0 0,0 0 0,0 1 0,0-1 0,-1 1 0,0-1 0,0 0 0,0 1 0,-1-1 0,0 1 0,0-1 0,0 0 0,-1 0 0,0 1 0,-2 5 0,-3-3 0,0 1 0,-1-1 0,1 0 0,-2-1 0,1 0 0,-1 0 0,0-1 0,0 0 0,-1-1 0,1 1 0,-2-2 0,-12 5 0,13-5 0,0-1 0,0 0 0,0 0 0,-11 1 0,19-4 0,1 0 0,-1 1 0,1-1 0,-1 0 0,1 0 0,-1 0 0,1-1 0,0 1 0,-1 0 0,1 0 0,-1-1 0,1 1 0,-1-1 0,1 1 0,0-1 0,-2-1 0,2 1 0,1 0 0,-1 0 0,1 0 0,-1 0 0,1 0 0,0 0 0,-1 0 0,1 0 0,0 0 0,0 0 0,0 0 0,0 0 0,0 0 0,0 0 0,0 0 0,0 0 0,0 0 0,1 0 0,-1 0 0,0 0 0,1 0 0,-1 0 0,0 0 0,1 0 0,0 0 0,-1 0 0,2-1 0,-1 0 0,0 0 0,1 0 0,-1 0 0,1 0 0,-1 0 0,1 0 0,0 0 0,0 1 0,0-1 0,0 1 0,0-1 0,0 1 0,0 0 0,0 0 0,1 0 0,-1 0 0,1 0 0,-1 0 0,0 1 0,1-1 0,-1 1 0,1-1 0,-1 1 0,1 0 0,-1 0 0,1 0 0,0 1 0,-1-1 0,0 1 0,5 0 0,9 4 0,-1 0 0,1 1 0,26 14 0,-5-3 0,-21-13-19,0 0 0,-1-2 0,1 0-1,0-1 1,0 0 0,25-3 0,-1 1-1212,-25 1-5595</inkml:trace>
  <inkml:trace contextRef="#ctx0" brushRef="#br0" timeOffset="15503.25">3710 127 24575,'12'-1'0,"0"-1"0,-1 0 0,1-1 0,-1 0 0,19-9 0,11-2 0,101-37 0,-137 54 0,-7 8 0,-8 15 0,9-24 0,-11 27 0,2 1 0,-7 34 0,11-36 0,-2-1 0,0 0 0,-15 28 0,5-5-1365,15-39-5461</inkml:trace>
  <inkml:trace contextRef="#ctx0" brushRef="#br0" timeOffset="16134.97">3734 442 24575,'339'0'-1365,"-312"0"-5461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07.602"/>
    </inkml:context>
    <inkml:brush xml:id="br0">
      <inkml:brushProperty name="width" value="0.05" units="cm"/>
      <inkml:brushProperty name="height" value="0.05" units="cm"/>
    </inkml:brush>
  </inkml:definitions>
  <inkml:trace contextRef="#ctx0" brushRef="#br0">0 541 24575,'231'14'-1365,"-220"-14"-5461</inkml:trace>
  <inkml:trace contextRef="#ctx0" brushRef="#br0" timeOffset="1078.94">626 112 24575,'-1'10'0,"-1"0"0,0-2 0,0 2 0,-1-1 0,-6 15 0,-3 12 0,-31 99 100,25-89-833,-13 63 1,28-96-6094</inkml:trace>
  <inkml:trace contextRef="#ctx0" brushRef="#br0" timeOffset="2318.02">599 152 24575,'1'-2'0,"0"0"0,0 0 0,0 0 0,0-1 0,0 1 0,1 0 0,-1 1 0,1-1 0,0 1 0,-1-2 0,1 2 0,0-1 0,-1 1 0,1 0 0,0-1 0,2 0 0,32-20 0,-22 15 0,0 2 0,-1 0 0,0 1 0,1 1 0,1-1 0,-1 2 0,0 0 0,0 1 0,1 1 0,-1 1 0,27 3 0,-38-3 0,1 2 0,0-2 0,-2 1 0,1-1 0,0 1 0,0 0 0,-1 1 0,1-1 0,-1 1 0,1-1 0,-1 1 0,0 0 0,0 0 0,0 0 0,0-1 0,-1 2 0,1-1 0,-1 0 0,0 1 0,0 0 0,0-1 0,0 1 0,0-1 0,0 8 0,0 1 0,0-1 0,-1 1 0,0-1 0,0 1 0,-2-1 0,-3 21 0,4-29 0,0 0 0,0-1 0,0 2 0,0-2 0,-1 0 0,1 1 0,-1 0 0,1-1 0,-1 0 0,0 0 0,0 0 0,0 1 0,0-1 0,0-1 0,-1 1 0,1-1 0,0 1 0,-1-1 0,1 1 0,-5 0 0,-61 16 0,19-6 0,-32 6-1365,70-16-5461</inkml:trace>
  <inkml:trace contextRef="#ctx0" brushRef="#br0" timeOffset="3256.64">1252 56 24575,'-3'69'0,"-2"1"0,-24 124 0,23-158-43,5-25-178,-1 1 1,0-1 0,0 0-1,-1 0 1,-8 20 0</inkml:trace>
  <inkml:trace contextRef="#ctx0" brushRef="#br0" timeOffset="4846.87">1252 83 24575,'0'-2'0,"1"0"0,0 0 0,-1 0 0,1-1 0,0 2 0,0-1 0,0 0 0,0 0 0,0 1 0,0-2 0,1 2 0,-1-1 0,1 1 0,-1-1 0,1 1 0,-1 0 0,1-2 0,0 2 0,-1 0 0,1 0 0,0 1 0,0-1 0,0 0 0,2 0 0,49-16 0,-48 17 0,4-2 0,1 0 0,-1 0 0,2 2 0,-2-1 0,1 1 0,18 2 0,-25-1 0,0 0 0,0 0 0,0 0 0,0 2 0,-1-2 0,1 1 0,-1 0 0,1-1 0,-1 1 0,0 0 0,0 1 0,0-1 0,0 1 0,0-1 0,0 1 0,-1 0 0,1-1 0,-1 1 0,0 1 0,0-2 0,0 1 0,0 0 0,0 1 0,0-1 0,-1 0 0,0 1 0,1 2 0,0 2 0,-1 1 0,1-2 0,-1 1 0,-1 1 0,1-2 0,-1 1 0,-1 1 0,1-2 0,-1 1 0,0 0 0,-6 13 0,6-16 0,-1 0 0,1-1 0,-1 0 0,0 1 0,0-1 0,0 0 0,0 1 0,-2-2 0,1 2 0,1-2 0,-1 0 0,0 0 0,-1 0 0,1 0 0,0-1 0,-1 0 0,-8 4 0,-35-3 0,41-3 0,1 0 0,-1 0 0,0 1 0,0 0 0,-12 4 0,18-5 0,0 1 0,0-1 0,1 1 0,-1-1 0,1 1 0,-1-1 0,0 1 0,1 0 0,-1-1 0,1 1 0,-1 0 0,1-1 0,0 1 0,-1 0 0,1 1 0,0-2 0,-1 1 0,1 0 0,0 0 0,0-1 0,0 1 0,0 0 0,0 0 0,0 0 0,0 0 0,0-1 0,0 1 0,0 1 0,0-1 0,0 0 0,1-1 0,-1 1 0,0 0 0,0 0 0,1-1 0,-1 1 0,1 0 0,-1-1 0,1 1 0,-1 0 0,1-1 0,-1 2 0,1-2 0,-1 1 0,2 0 0,32 39 0,-29-35 0,11 15 0,0 2 0,26 44 0,-11-15 0,-29-48 3,0-1 0,0 0 0,2 2 0,-2-2 1,1 0-1,-1-1 0,1 1 0,0 0 0,4 2 0,7 5-1399</inkml:trace>
  <inkml:trace contextRef="#ctx0" brushRef="#br0" timeOffset="6415.8">1750 138 24575,'-14'203'0,"4"-101"0,10-98 0,-1 2 0,1-2 0,0 1 0,1 0 0,-1 0 0,1-1 0,-1 0 0,1 1 0,1-1 0,-1 0 0,0 1 0,1-1 0,0 1 0,0-1 0,0 0 0,1 0 0,-1 0 0,1-1 0,0 1 0,0-1 0,0 0 0,0 0 0,1 1 0,-1-2 0,1 1 0,0-1 0,-1 1 0,1-1 0,0 0 0,0-1 0,0 0 0,8 3 0,-6-2 0,-1-1 0,1-1 0,1 1 0,-2-1 0,1 0 0,0 0 0,0-1 0,-1 0 0,1 0 0,0 0 0,-1-1 0,1 0 0,-1 0 0,1 0 0,0-1 0,-1-1 0,0 2 0,0-2 0,-1 0 0,1 1 0,-1-1 0,0-1 0,0 1 0,5-7 0,-7 7 0,0-1 0,1 0 0,-1 0 0,-1 0 0,2 0 0,-2 0 0,0 0 0,0 0 0,0 0 0,-1-1 0,1-5 0,-4-69 0,-1 35 0,18-120-1365,-14 151-5461</inkml:trace>
  <inkml:trace contextRef="#ctx0" brushRef="#br0" timeOffset="8220.84">2363 14 24575,'-90'-14'0,"85"14"0,0 0 0,0 0 0,-1 0 0,1 0 0,0 1 0,0 0 0,0 0 0,0 1 0,0 0 0,0 0 0,0 0 0,0 0 0,-5 4 0,8-3 0,-1 0 0,1 1 0,-1-1 0,1 0 0,0 0 0,0 1 0,0-1 0,1 1 0,-1 0 0,1 0 0,0-1 0,0 2 0,0-1 0,0 0 0,1 0 0,-1 0 0,1 1 0,0 7 0,0 8 0,-1-9 0,1 1 0,0-1 0,0 1 0,4 21 0,-3-30 0,0 0 0,0 0 0,0-1 0,0 2 0,0-2 0,0 0 0,1 1 0,-1-1 0,1 1 0,0-1 0,0 0 0,0 0 0,0 0 0,0 1 0,0-1 0,0-1 0,0 1 0,1-1 0,-1 1 0,0 0 0,2-1 0,-1 0 0,3 1 0,35 7 0,-26-6 0,-2-1 0,0 3 0,19 6 0,-29-10 0,1 1 0,-1-1 0,0 1 0,-1 0 0,1 0 0,0 1 0,-1-1 0,1 0 0,-1 0 0,0 2 0,1-2 0,-1 1 0,0 0 0,-1 0 0,1 0 0,0 0 0,-1 0 0,2 7 0,0-1 0,0 1 0,-1 0 0,0 0 0,-1-2 0,0 2 0,-1 0 0,1 0 0,-2 11 0,0-18 0,0 0 0,0 0 0,0 0 0,0-1 0,0 1 0,0 0 0,-1 0 0,1-1 0,-1 0 0,1 0 0,-1 1 0,0-1 0,0 0 0,0 0 0,0 0 0,0 0 0,-1 0 0,1-1 0,0 1 0,-1-1 0,1 0 0,-1 0 0,0 0 0,1 0 0,-1-1 0,0 2 0,0-2 0,0 0 0,0 1 0,1-1 0,-4-1 0,-53 15 0,49-11 0,0 0 0,0 0 0,-1-1 0,-18 1 0,19-3-93,-26-3-1179</inkml:trace>
  <inkml:trace contextRef="#ctx0" brushRef="#br0" timeOffset="9124.7">2683 82 24575,'-13'183'0,"-1"-6"0,3-109-1365,10-56-5461</inkml:trace>
  <inkml:trace contextRef="#ctx0" brushRef="#br0" timeOffset="10836.69">2516 82 24575,'360'14'-1365,"-349"-14"-5461</inkml:trace>
  <inkml:trace contextRef="#ctx0" brushRef="#br0" timeOffset="11795.96">2530 550 24575,'230'-13'-1365,"-219"13"-5461</inkml:trace>
  <inkml:trace contextRef="#ctx0" brushRef="#br0" timeOffset="13021.6">3090 221 24575,'-2'26'0,"0"-2"0,-2 1 0,-9 36 0,-4 26 0,7-13 0,7-45 0,3-24 0,1-12 0,48-372 0,-49 376 1,1 1 0,0 0 1,-1 0-1,1 0 0,0-1 0,0 1 0,0 1 0,0-1 0,0 0 0,0 1 0,0-2 1,1 1-1,-1 1 0,1-1 0,-1 1 0,1 0 0,1 0 0,-2-2 0,1 2 0,0 0 1,0 1-1,0-1 0,0 0 0,-1 0 0,1 1 0,0-1 0,1 1 0,-1 0 0,0-1 0,3 1 1,8 0-34,0 1 1,1 0-1,-2 0 1,15 5-1,13 0-1210,-29-5-5584</inkml:trace>
  <inkml:trace contextRef="#ctx0" brushRef="#br0" timeOffset="13640.68">3116 360 24575,'2'0'0,"3"0"0,3 0 0,1 0 0,3 2 0,2 0 0,3 1 0,-1 2 0,-1 0 0,0 0 0,0-3 0,-4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56.759"/>
    </inkml:context>
    <inkml:brush xml:id="br0">
      <inkml:brushProperty name="width" value="0.05" units="cm"/>
      <inkml:brushProperty name="height" value="0.05" units="cm"/>
    </inkml:brush>
  </inkml:definitions>
  <inkml:trace contextRef="#ctx0" brushRef="#br0">132 84 24575,'-1'67'0,"-2"-2"0,-15 83 0,13-83-1365</inkml:trace>
  <inkml:trace contextRef="#ctx0" brushRef="#br0" timeOffset="794.19">0 56 24575,'252'0'-1365,"-241"0"-5461</inkml:trace>
  <inkml:trace contextRef="#ctx0" brushRef="#br0" timeOffset="1645.94">26 445 24575,'4'0'0,"5"0"0,2 0 0,2 0 0,1 0 0,-1 0 0,2 0 0,-2 0 0,1 0 0,0 0 0,-1 0 0,0 0 0,1 0 0,-1 0 0,0 0 0,0 0 0,0 0 0,-2 0-8191</inkml:trace>
  <inkml:trace contextRef="#ctx0" brushRef="#br0" timeOffset="2723.6">502 0 24575,'-2'49'0,"-16"81"0,9-63 0,0 4 0,6-35 0,-2 1 0,-10 38 0,14-73 0,1-1 0,0 1 0,0-1 0,0 0 0,0 1 0,0-1 0,0 0 0,0 0 0,0 0 0,1 2 0,-1-2 0,0 0 0,1 0 0,-1 0 0,1 0 0,-1 0 0,1 0 0,0 0 0,-1 1 0,2-1 0,-1 0 0,0 0 0,-1 0 0,1 0 0,0 0 0,0-1 0,0 1 0,0 0 0,0-1 0,0 2 0,0-2 0,1 1 0,-1-1 0,0 1 0,0-1 0,0 0 0,0 1 0,1-1 0,-1 0 0,1 0 0,-1 0 0,3 0 0,69 0 0,-55-1 0,10 1-42,-17 1-222,-1-1-1,1 0 0,-2-1 1,17-4-1,-17 3-6561</inkml:trace>
  <inkml:trace contextRef="#ctx0" brushRef="#br0" timeOffset="5376.85">976 42 24575,'-2'29'0,"-1"-1"0,-2 0 0,0 0 0,-14 41 0,11-39 0,0 1 0,1 0 0,-2 44 0,-4 2-1365</inkml:trace>
  <inkml:trace contextRef="#ctx0" brushRef="#br0" timeOffset="5925.34">844 14 24575,'73'-2'0,"78"4"0,-119 6-1365,-23-6-5461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6:51.848"/>
    </inkml:context>
    <inkml:brush xml:id="br0">
      <inkml:brushProperty name="width" value="0.05" units="cm"/>
      <inkml:brushProperty name="height" value="0.05" units="cm"/>
    </inkml:brush>
  </inkml:definitions>
  <inkml:trace contextRef="#ctx0" brushRef="#br0">0 14 24575,'13'267'0,"-1"5"0,-12-180-1365,0-81-5461</inkml:trace>
  <inkml:trace contextRef="#ctx0" brushRef="#br0" timeOffset="835.13">13 13 24575,'1'-1'0,"-1"1"0,1-1 0,-1 0 0,0 1 0,1-1 0,0 0 0,-1 1 0,1-1 0,-1 1 0,1-1 0,0 1 0,-1-1 0,1 1 0,0 0 0,0-1 0,-1 1 0,1 0 0,0-1 0,0 1 0,-1 0 0,1 0 0,0 0 0,0 0 0,0 0 0,1 0 0,27-2 0,-25 2 0,208-1-1365,-200 1-5461</inkml:trace>
  <inkml:trace contextRef="#ctx0" brushRef="#br0" timeOffset="1595.26">25 353 24575,'2'0'0,"3"0"0,3 0 0,2 0 0,1 0 0,4 0 0,0 0 0,1 0 0,-1 0 0,2 0 0,0 0 0,-1 0 0,-1 0 0,-1 0 0,0 0 0,-1 0 0,-3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18:47:26.747"/>
    </inkml:context>
    <inkml:brush xml:id="br0">
      <inkml:brushProperty name="width" value="0.05" units="cm"/>
      <inkml:brushProperty name="height" value="0.05" units="cm"/>
    </inkml:brush>
  </inkml:definitions>
  <inkml:trace contextRef="#ctx0" brushRef="#br0">0 488 24575,'18'-1'0,"0"-1"0,0-2 0,19-4 0,-18 3 0,-2 2 0,2-1 0,19 1 0,16-6-1365,-45 7-5461</inkml:trace>
  <inkml:trace contextRef="#ctx0" brushRef="#br0" timeOffset="2771.08">678 55 24575,'-72'-5'0,"57"3"0,-1-1 0,0 2 0,1 1 0,-21 3 0,29-2 0,1 1 0,0-1 0,0 1 0,0 2 0,0-2 0,0 1 0,1-1 0,0 3 0,0-2 0,-1 0 0,1 2 0,0-1 0,1 1 0,-7 9 0,4-8 0,2-1 0,1 2 0,-1 0 0,1-1 0,0 1 0,-1-1 0,2 2 0,-1-1 0,1 1 0,1-1 0,0 1 0,0 0 0,0 0 0,1-1 0,-1 2 0,2-1 0,-1 12 0,2-8 0,-2-1 0,2 0 0,-1 1 0,1-3 0,4 21 0,-4-27 0,0 0 0,0-1 0,0 2 0,0-2 0,1 0 0,-1 0 0,1 2 0,-1-2 0,1 0 0,0 0 0,-1 0 0,2-1 0,-1 2 0,1-1 0,-1-1 0,0 1 0,0-1 0,1 0 0,-1 2 0,0-2 0,1 0 0,3 0 0,22 8-170,1-2-1,0-2 0,2 0 1,-2-2-1,1-2 0,-1 0 1,51-8-1,-67 4-6655</inkml:trace>
  <inkml:trace contextRef="#ctx0" brushRef="#br0" timeOffset="3972.11">1003 0 24575,'-3'3'0,"-1"1"0,1-1 0,-1 1 0,1 1 0,0-2 0,0 2 0,1-1 0,0 0 0,-1 2 0,-1 5 0,3-8 0,-15 37-72,3 0 0,0 1 0,-10 62-1,13-52-1003,7-36-5750</inkml:trace>
  <inkml:trace contextRef="#ctx0" brushRef="#br0" timeOffset="4276.89">885 361 24575,'0'3'0</inkml:trace>
  <inkml:trace contextRef="#ctx0" brushRef="#br0" timeOffset="5011.07">950 235 24575,'2'-3'0,"0"-1"0,1 0 0,-1 1 0,1-1 0,1 1 0,-1 0 0,0 0 0,0 0 0,0 1 0,1 0 0,7-5 0,-1 0 0,22-21-82,-27 21-9,1 1-1,1 0 0,-1 0 1,1 2-1,-1-2 0,2 2 1,-1-1-1,0 1 0,1 1 1,0-1-1,0 2 0,0-1 1,12-2-1,-10 5-6734</inkml:trace>
  <inkml:trace contextRef="#ctx0" brushRef="#br0" timeOffset="6187.04">964 235 24575,'2'7'0,"-1"-1"0,1 0 0,0-1 0,0 2 0,1-1 0,0-1 0,0 1 0,0-1 0,0 0 0,7 7 0,8 16 0,-9-14 33,0-1-1,0 1 0,12 10 1,13 20-1528</inkml:trace>
  <inkml:trace contextRef="#ctx0" brushRef="#br0" timeOffset="7466.08">1355 137 24575,'0'52'0,"-1"-3"0,-3 1 0,-13 71 0,12-71-1365,5-39-5461</inkml:trace>
  <inkml:trace contextRef="#ctx0" brushRef="#br0" timeOffset="8520.24">1251 153 24575,'157'-13'0,"-120"12"-1365,-25 1-5461</inkml:trace>
  <inkml:trace contextRef="#ctx0" brushRef="#br0" timeOffset="10350.4">1225 473 24575,'43'-2'58,"55"-10"0,-57 7-798,63-3-1,-93 8-6085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SETU_-_Technical_Design_Document_Template.dotx</Template>
  <TotalTime>228</TotalTime>
  <Pages>16</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Sean Whelan</dc:creator>
  <cp:keywords/>
  <dc:description/>
  <cp:lastModifiedBy>(Student) - Filip Rusiecki</cp:lastModifiedBy>
  <cp:revision>22</cp:revision>
  <dcterms:created xsi:type="dcterms:W3CDTF">2022-12-15T02:37:00Z</dcterms:created>
  <dcterms:modified xsi:type="dcterms:W3CDTF">2023-04-26T18:53:00Z</dcterms:modified>
</cp:coreProperties>
</file>